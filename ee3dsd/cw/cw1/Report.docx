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EF46F" w14:textId="48E446FA" w:rsidR="00EE4269" w:rsidRDefault="00215248" w:rsidP="00EE4269">
      <w:pPr>
        <w:pStyle w:val="Heading1"/>
      </w:pPr>
      <w:r>
        <w:t>EE3DSD: Digital System Design (</w:t>
      </w:r>
      <w:r w:rsidR="009A6EBC">
        <w:t>Coursework 1</w:t>
      </w:r>
      <w:r>
        <w:t>)</w:t>
      </w:r>
      <w:bookmarkStart w:id="0" w:name="_Toc366335867"/>
    </w:p>
    <w:p w14:paraId="7883BA03" w14:textId="5204D8CE" w:rsidR="00EE4269" w:rsidRPr="00EE4269" w:rsidRDefault="00EE4269" w:rsidP="00EE4269">
      <w:r>
        <w:t xml:space="preserve">The following report details the first work undertaken in developing a decoder for the UK </w:t>
      </w:r>
      <w:r w:rsidR="00F37E12">
        <w:t xml:space="preserve">MSF </w:t>
      </w:r>
      <w:r>
        <w:t xml:space="preserve">and German </w:t>
      </w:r>
      <w:r w:rsidR="00F37E12">
        <w:t xml:space="preserve">DCF77 </w:t>
      </w:r>
      <w:r w:rsidR="004100EA">
        <w:t xml:space="preserve">low frequency </w:t>
      </w:r>
      <w:r>
        <w:t>radio clock signals</w:t>
      </w:r>
      <w:r w:rsidR="00C22FB7">
        <w:t xml:space="preserve"> using the GNU/Linux VHDL toolchain</w:t>
      </w:r>
      <w:r>
        <w:t>.</w:t>
      </w:r>
      <w:r w:rsidR="00434F30">
        <w:t xml:space="preserve"> This beginning work is focused on using and </w:t>
      </w:r>
      <w:r w:rsidR="002D077D">
        <w:t>analysing the received signals and the Logic Analyser</w:t>
      </w:r>
      <w:r w:rsidR="00A83B18">
        <w:t xml:space="preserve"> component</w:t>
      </w:r>
      <w:r w:rsidR="002D077D">
        <w:t>.</w:t>
      </w:r>
    </w:p>
    <w:p w14:paraId="25551D7D" w14:textId="355E4796" w:rsidR="00E97418" w:rsidRDefault="00E97418" w:rsidP="00D73709">
      <w:pPr>
        <w:pStyle w:val="Heading2"/>
      </w:pPr>
      <w:r>
        <w:t>Conclusions</w:t>
      </w:r>
      <w:bookmarkStart w:id="1" w:name="_GoBack"/>
      <w:bookmarkEnd w:id="0"/>
      <w:bookmarkEnd w:id="1"/>
    </w:p>
    <w:bookmarkStart w:id="2" w:name="_Ref366077704" w:displacedByCustomXml="next"/>
    <w:bookmarkStart w:id="3" w:name="_Toc366335871" w:displacedByCustomXml="next"/>
    <w:sdt>
      <w:sdtPr>
        <w:rPr>
          <w:rFonts w:eastAsia="HGSMinchoE" w:cs="Times New Roman"/>
          <w:b w:val="0"/>
          <w:bCs w:val="0"/>
          <w:sz w:val="24"/>
          <w:szCs w:val="22"/>
        </w:rPr>
        <w:id w:val="-1038118748"/>
        <w:docPartObj>
          <w:docPartGallery w:val="Bibliographies"/>
          <w:docPartUnique/>
        </w:docPartObj>
      </w:sdtPr>
      <w:sdtEndPr/>
      <w:sdtContent>
        <w:p w14:paraId="4B243332" w14:textId="3AD6C2A8" w:rsidR="00C714CD" w:rsidRPr="00D37B07" w:rsidRDefault="00C714CD">
          <w:pPr>
            <w:pStyle w:val="Heading1"/>
            <w:rPr>
              <w:rStyle w:val="Heading2Char"/>
            </w:rPr>
          </w:pPr>
          <w:r w:rsidRPr="00D37B07">
            <w:rPr>
              <w:rStyle w:val="Heading2Char"/>
            </w:rPr>
            <w:t>References</w:t>
          </w:r>
          <w:bookmarkEnd w:id="3"/>
          <w:bookmarkEnd w:id="2"/>
        </w:p>
        <w:sdt>
          <w:sdtPr>
            <w:id w:val="-573587230"/>
            <w:bibliography/>
          </w:sdtPr>
          <w:sdtEndPr/>
          <w:sdtContent>
            <w:p w14:paraId="3B8B77DA" w14:textId="7EBBE07B" w:rsidR="00A10490" w:rsidRPr="00A10490" w:rsidRDefault="00C714CD" w:rsidP="0047100F">
              <w:r>
                <w:fldChar w:fldCharType="begin"/>
              </w:r>
              <w:r>
                <w:instrText xml:space="preserve"> BIBLIOGRAPHY </w:instrText>
              </w:r>
              <w:r>
                <w:fldChar w:fldCharType="separate"/>
              </w:r>
              <w:r w:rsidR="0047100F">
                <w:rPr>
                  <w:b/>
                  <w:bCs/>
                  <w:noProof/>
                  <w:lang w:val="en-US"/>
                </w:rPr>
                <w:t>There are no sources in the current document.</w:t>
              </w:r>
              <w:r>
                <w:rPr>
                  <w:b/>
                  <w:bCs/>
                  <w:noProof/>
                </w:rPr>
                <w:fldChar w:fldCharType="end"/>
              </w:r>
            </w:p>
          </w:sdtContent>
        </w:sdt>
      </w:sdtContent>
    </w:sdt>
    <w:p w14:paraId="25D5467F" w14:textId="3EE654F3" w:rsidR="004A3599" w:rsidRPr="00A10490" w:rsidRDefault="004A3599"/>
    <w:sectPr w:rsidR="004A3599" w:rsidRPr="00A10490" w:rsidSect="00F777DE">
      <w:footerReference w:type="even" r:id="rId11"/>
      <w:footerReference w:type="default" r:id="rId12"/>
      <w:footerReference w:type="first" r:id="rId13"/>
      <w:pgSz w:w="12240" w:h="15840"/>
      <w:pgMar w:top="680" w:right="720" w:bottom="0" w:left="720" w:header="578" w:footer="43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B54DB" w14:textId="77777777" w:rsidR="0089582D" w:rsidRDefault="0089582D">
      <w:r>
        <w:separator/>
      </w:r>
    </w:p>
  </w:endnote>
  <w:endnote w:type="continuationSeparator" w:id="0">
    <w:p w14:paraId="3749A2CF" w14:textId="77777777" w:rsidR="0089582D" w:rsidRDefault="0089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MU Serif">
    <w:panose1 w:val="02000603000000000000"/>
    <w:charset w:val="00"/>
    <w:family w:val="auto"/>
    <w:pitch w:val="variable"/>
    <w:sig w:usb0="E10002FF" w:usb1="5201E9EB" w:usb2="02020004" w:usb3="00000000" w:csb0="0000019F" w:csb1="00000000"/>
    <w:embedRegular r:id="rId1" w:fontKey="{B696BB74-880E-4E88-A134-C6680E11E208}"/>
    <w:embedBold r:id="rId2" w:fontKey="{F89656B4-7219-4D5C-87E6-7905376114E0}"/>
    <w:embedItalic r:id="rId3" w:fontKey="{4DAA4B42-9F5F-4834-9AAC-C50406D7E2BA}"/>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embedRegular r:id="rId4" w:fontKey="{1C66E5A5-D3F1-4CAD-BCA1-8589EEA5223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ACCD" w14:textId="77777777" w:rsidR="00966176" w:rsidRDefault="00966176">
    <w:pPr>
      <w:jc w:val="right"/>
    </w:pPr>
  </w:p>
  <w:p w14:paraId="0661FD88" w14:textId="77777777" w:rsidR="00966176" w:rsidRDefault="00966176">
    <w:pPr>
      <w:jc w:val="right"/>
    </w:pPr>
    <w:r>
      <w:fldChar w:fldCharType="begin"/>
    </w:r>
    <w:r>
      <w:instrText xml:space="preserve"> PAGE   \* MERGEFORMAT </w:instrText>
    </w:r>
    <w:r>
      <w:fldChar w:fldCharType="separate"/>
    </w:r>
    <w:r>
      <w:rPr>
        <w:noProof/>
      </w:rPr>
      <w:t>2</w:t>
    </w:r>
    <w:r>
      <w:rPr>
        <w:noProof/>
      </w:rPr>
      <w:fldChar w:fldCharType="end"/>
    </w:r>
    <w:r>
      <w:t xml:space="preserve"> </w:t>
    </w:r>
    <w:r w:rsidRPr="000D1620">
      <w:rPr>
        <w:color w:val="E68422"/>
      </w:rPr>
      <w:sym w:font="Wingdings 2" w:char="F097"/>
    </w:r>
    <w:r>
      <w:t xml:space="preserve"> </w:t>
    </w:r>
  </w:p>
  <w:p w14:paraId="784801B3" w14:textId="7C961FB3" w:rsidR="00966176" w:rsidRDefault="00966176">
    <w:pPr>
      <w:jc w:val="right"/>
    </w:pPr>
    <w:r>
      <w:rPr>
        <w:noProof/>
        <w:lang w:eastAsia="en-GB"/>
      </w:rPr>
      <mc:AlternateContent>
        <mc:Choice Requires="wpg">
          <w:drawing>
            <wp:inline distT="0" distB="0" distL="0" distR="0" wp14:anchorId="0E72C9D3" wp14:editId="6BE64947">
              <wp:extent cx="2327910" cy="45085"/>
              <wp:effectExtent l="0" t="0"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3B20B6"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BWRlzpDwMAAAIJ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7D76322D" w14:textId="77777777" w:rsidR="00966176" w:rsidRDefault="00966176">
    <w:pPr>
      <w:pStyle w:val="NoSpacing"/>
      <w:rPr>
        <w:sz w:val="2"/>
        <w:szCs w:val="2"/>
      </w:rPr>
    </w:pPr>
  </w:p>
  <w:p w14:paraId="3A6FD5D2" w14:textId="77777777" w:rsidR="00966176" w:rsidRDefault="00966176"/>
  <w:p w14:paraId="6F6A9B4C" w14:textId="77777777" w:rsidR="00966176" w:rsidRDefault="00966176"/>
  <w:p w14:paraId="67D4B3C9" w14:textId="77777777" w:rsidR="00966176" w:rsidRDefault="009661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BE2C3" w14:textId="59D4E203" w:rsidR="00966176" w:rsidRPr="005E4C4E" w:rsidRDefault="00E54C10" w:rsidP="00374A35">
    <w:pPr>
      <w:jc w:val="center"/>
      <w:rPr>
        <w:sz w:val="20"/>
        <w:szCs w:val="20"/>
      </w:rPr>
    </w:pPr>
    <w:r w:rsidRPr="005E4C4E">
      <w:rPr>
        <w:sz w:val="20"/>
        <w:szCs w:val="20"/>
      </w:rPr>
      <w:t>Chris Cummins</w:t>
    </w:r>
    <w:r w:rsidRPr="005E4C4E">
      <w:rPr>
        <w:sz w:val="20"/>
        <w:szCs w:val="20"/>
      </w:rPr>
      <w:ptab w:relativeTo="margin" w:alignment="center" w:leader="none"/>
    </w:r>
    <w:r w:rsidRPr="005E4C4E">
      <w:rPr>
        <w:sz w:val="20"/>
        <w:szCs w:val="20"/>
      </w:rPr>
      <w:t>09 October 2013</w:t>
    </w:r>
    <w:r w:rsidRPr="005E4C4E">
      <w:rPr>
        <w:sz w:val="20"/>
        <w:szCs w:val="20"/>
      </w:rPr>
      <w:ptab w:relativeTo="margin" w:alignment="right" w:leader="none"/>
    </w:r>
    <w:r w:rsidRPr="005E4C4E">
      <w:rPr>
        <w:sz w:val="20"/>
        <w:szCs w:val="20"/>
      </w:rPr>
      <w:fldChar w:fldCharType="begin"/>
    </w:r>
    <w:r w:rsidRPr="005E4C4E">
      <w:rPr>
        <w:sz w:val="20"/>
        <w:szCs w:val="20"/>
      </w:rPr>
      <w:instrText xml:space="preserve"> PAGE   \* MERGEFORMAT </w:instrText>
    </w:r>
    <w:r w:rsidRPr="005E4C4E">
      <w:rPr>
        <w:sz w:val="20"/>
        <w:szCs w:val="20"/>
      </w:rPr>
      <w:fldChar w:fldCharType="separate"/>
    </w:r>
    <w:r w:rsidR="00507D0C">
      <w:rPr>
        <w:noProof/>
        <w:sz w:val="20"/>
        <w:szCs w:val="20"/>
      </w:rPr>
      <w:t>1</w:t>
    </w:r>
    <w:r w:rsidRPr="005E4C4E">
      <w:rPr>
        <w:noProof/>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703333"/>
      <w:docPartObj>
        <w:docPartGallery w:val="Page Numbers (Bottom of Page)"/>
        <w:docPartUnique/>
      </w:docPartObj>
    </w:sdtPr>
    <w:sdtEndPr>
      <w:rPr>
        <w:noProof/>
      </w:rPr>
    </w:sdtEndPr>
    <w:sdtContent>
      <w:p w14:paraId="5496AD01" w14:textId="166D21BB" w:rsidR="008556A9" w:rsidRDefault="008556A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7D4A43" w14:textId="77777777" w:rsidR="008556A9" w:rsidRDefault="00855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DFA24" w14:textId="77777777" w:rsidR="0089582D" w:rsidRDefault="0089582D">
      <w:r>
        <w:separator/>
      </w:r>
    </w:p>
  </w:footnote>
  <w:footnote w:type="continuationSeparator" w:id="0">
    <w:p w14:paraId="18C17DF2" w14:textId="77777777" w:rsidR="0089582D" w:rsidRDefault="008958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3A90"/>
    <w:multiLevelType w:val="hybridMultilevel"/>
    <w:tmpl w:val="1B9ED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4F1C6C"/>
    <w:multiLevelType w:val="hybridMultilevel"/>
    <w:tmpl w:val="180A7B90"/>
    <w:lvl w:ilvl="0" w:tplc="E570C12A">
      <w:start w:val="1"/>
      <w:numFmt w:val="decimal"/>
      <w:lvlText w:val="%1.  "/>
      <w:lvlJc w:val="left"/>
      <w:pPr>
        <w:ind w:left="502" w:hanging="360"/>
      </w:pPr>
      <w:rPr>
        <w:rFonts w:hint="default"/>
      </w:rPr>
    </w:lvl>
    <w:lvl w:ilvl="1" w:tplc="08090019" w:tentative="1">
      <w:start w:val="1"/>
      <w:numFmt w:val="lowerLetter"/>
      <w:lvlText w:val="%2."/>
      <w:lvlJc w:val="left"/>
      <w:pPr>
        <w:ind w:left="-827" w:hanging="360"/>
      </w:pPr>
    </w:lvl>
    <w:lvl w:ilvl="2" w:tplc="0809001B" w:tentative="1">
      <w:start w:val="1"/>
      <w:numFmt w:val="lowerRoman"/>
      <w:lvlText w:val="%3."/>
      <w:lvlJc w:val="right"/>
      <w:pPr>
        <w:ind w:left="-107" w:hanging="180"/>
      </w:pPr>
    </w:lvl>
    <w:lvl w:ilvl="3" w:tplc="0809000F" w:tentative="1">
      <w:start w:val="1"/>
      <w:numFmt w:val="decimal"/>
      <w:lvlText w:val="%4."/>
      <w:lvlJc w:val="left"/>
      <w:pPr>
        <w:ind w:left="613" w:hanging="360"/>
      </w:pPr>
    </w:lvl>
    <w:lvl w:ilvl="4" w:tplc="08090019" w:tentative="1">
      <w:start w:val="1"/>
      <w:numFmt w:val="lowerLetter"/>
      <w:lvlText w:val="%5."/>
      <w:lvlJc w:val="left"/>
      <w:pPr>
        <w:ind w:left="1333" w:hanging="360"/>
      </w:pPr>
    </w:lvl>
    <w:lvl w:ilvl="5" w:tplc="0809001B" w:tentative="1">
      <w:start w:val="1"/>
      <w:numFmt w:val="lowerRoman"/>
      <w:lvlText w:val="%6."/>
      <w:lvlJc w:val="right"/>
      <w:pPr>
        <w:ind w:left="2053" w:hanging="180"/>
      </w:pPr>
    </w:lvl>
    <w:lvl w:ilvl="6" w:tplc="0809000F" w:tentative="1">
      <w:start w:val="1"/>
      <w:numFmt w:val="decimal"/>
      <w:lvlText w:val="%7."/>
      <w:lvlJc w:val="left"/>
      <w:pPr>
        <w:ind w:left="2773" w:hanging="360"/>
      </w:pPr>
    </w:lvl>
    <w:lvl w:ilvl="7" w:tplc="08090019" w:tentative="1">
      <w:start w:val="1"/>
      <w:numFmt w:val="lowerLetter"/>
      <w:lvlText w:val="%8."/>
      <w:lvlJc w:val="left"/>
      <w:pPr>
        <w:ind w:left="3493" w:hanging="360"/>
      </w:pPr>
    </w:lvl>
    <w:lvl w:ilvl="8" w:tplc="0809001B" w:tentative="1">
      <w:start w:val="1"/>
      <w:numFmt w:val="lowerRoman"/>
      <w:lvlText w:val="%9."/>
      <w:lvlJc w:val="right"/>
      <w:pPr>
        <w:ind w:left="4213" w:hanging="180"/>
      </w:pPr>
    </w:lvl>
  </w:abstractNum>
  <w:abstractNum w:abstractNumId="2">
    <w:nsid w:val="555850EF"/>
    <w:multiLevelType w:val="hybridMultilevel"/>
    <w:tmpl w:val="51049888"/>
    <w:lvl w:ilvl="0" w:tplc="8028EFAE">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713343"/>
    <w:multiLevelType w:val="hybridMultilevel"/>
    <w:tmpl w:val="BF8AADBA"/>
    <w:lvl w:ilvl="0" w:tplc="DB20EB0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D8"/>
    <w:rsid w:val="00001FF1"/>
    <w:rsid w:val="00002674"/>
    <w:rsid w:val="00005F75"/>
    <w:rsid w:val="000061B2"/>
    <w:rsid w:val="00007C41"/>
    <w:rsid w:val="00011F38"/>
    <w:rsid w:val="00012C11"/>
    <w:rsid w:val="00014092"/>
    <w:rsid w:val="000148AC"/>
    <w:rsid w:val="0001528E"/>
    <w:rsid w:val="000162B2"/>
    <w:rsid w:val="00020A1C"/>
    <w:rsid w:val="00023CAE"/>
    <w:rsid w:val="000248C7"/>
    <w:rsid w:val="000252FD"/>
    <w:rsid w:val="00026B8A"/>
    <w:rsid w:val="00026C7A"/>
    <w:rsid w:val="00031313"/>
    <w:rsid w:val="000320AE"/>
    <w:rsid w:val="00033500"/>
    <w:rsid w:val="00033D75"/>
    <w:rsid w:val="000361F8"/>
    <w:rsid w:val="00036A48"/>
    <w:rsid w:val="00040E43"/>
    <w:rsid w:val="00040FD5"/>
    <w:rsid w:val="000411F4"/>
    <w:rsid w:val="000440BE"/>
    <w:rsid w:val="00047E7B"/>
    <w:rsid w:val="00051F22"/>
    <w:rsid w:val="00053D2E"/>
    <w:rsid w:val="00054E78"/>
    <w:rsid w:val="00057E80"/>
    <w:rsid w:val="0006167D"/>
    <w:rsid w:val="000622FF"/>
    <w:rsid w:val="00062389"/>
    <w:rsid w:val="00065430"/>
    <w:rsid w:val="0006793C"/>
    <w:rsid w:val="0007182D"/>
    <w:rsid w:val="00076C78"/>
    <w:rsid w:val="000805EE"/>
    <w:rsid w:val="00082113"/>
    <w:rsid w:val="00082158"/>
    <w:rsid w:val="00083037"/>
    <w:rsid w:val="00087DBE"/>
    <w:rsid w:val="00090BC5"/>
    <w:rsid w:val="00090EE7"/>
    <w:rsid w:val="000953FB"/>
    <w:rsid w:val="00095BE2"/>
    <w:rsid w:val="000969F0"/>
    <w:rsid w:val="000A0D83"/>
    <w:rsid w:val="000A3BC4"/>
    <w:rsid w:val="000A486A"/>
    <w:rsid w:val="000A512C"/>
    <w:rsid w:val="000A5FF0"/>
    <w:rsid w:val="000B2246"/>
    <w:rsid w:val="000B4025"/>
    <w:rsid w:val="000B58EF"/>
    <w:rsid w:val="000C1061"/>
    <w:rsid w:val="000C166F"/>
    <w:rsid w:val="000C4B8C"/>
    <w:rsid w:val="000C4D4E"/>
    <w:rsid w:val="000C4E4E"/>
    <w:rsid w:val="000C70D6"/>
    <w:rsid w:val="000D1620"/>
    <w:rsid w:val="000D1C98"/>
    <w:rsid w:val="000D1E44"/>
    <w:rsid w:val="000D4C0D"/>
    <w:rsid w:val="000D68AF"/>
    <w:rsid w:val="000E4576"/>
    <w:rsid w:val="000E6448"/>
    <w:rsid w:val="000E7302"/>
    <w:rsid w:val="000E73CA"/>
    <w:rsid w:val="000F19CD"/>
    <w:rsid w:val="000F36A0"/>
    <w:rsid w:val="000F451D"/>
    <w:rsid w:val="000F5711"/>
    <w:rsid w:val="000F689E"/>
    <w:rsid w:val="000F7D51"/>
    <w:rsid w:val="00103154"/>
    <w:rsid w:val="001034C6"/>
    <w:rsid w:val="00103E79"/>
    <w:rsid w:val="00104786"/>
    <w:rsid w:val="00104EDF"/>
    <w:rsid w:val="00107E11"/>
    <w:rsid w:val="0011154F"/>
    <w:rsid w:val="00111DAB"/>
    <w:rsid w:val="0011273E"/>
    <w:rsid w:val="00112BDA"/>
    <w:rsid w:val="00113A17"/>
    <w:rsid w:val="00113FE5"/>
    <w:rsid w:val="001158FF"/>
    <w:rsid w:val="001226C4"/>
    <w:rsid w:val="00124DBA"/>
    <w:rsid w:val="001258C5"/>
    <w:rsid w:val="00133BAF"/>
    <w:rsid w:val="001341F3"/>
    <w:rsid w:val="00140E6B"/>
    <w:rsid w:val="0014166D"/>
    <w:rsid w:val="00141C0A"/>
    <w:rsid w:val="00144A4C"/>
    <w:rsid w:val="00144AFB"/>
    <w:rsid w:val="001461D1"/>
    <w:rsid w:val="00151EFB"/>
    <w:rsid w:val="00154669"/>
    <w:rsid w:val="00154CE4"/>
    <w:rsid w:val="0015578C"/>
    <w:rsid w:val="00156657"/>
    <w:rsid w:val="00160CB0"/>
    <w:rsid w:val="001622CD"/>
    <w:rsid w:val="00162957"/>
    <w:rsid w:val="00164C13"/>
    <w:rsid w:val="001658FC"/>
    <w:rsid w:val="00166880"/>
    <w:rsid w:val="0017275B"/>
    <w:rsid w:val="00176CBE"/>
    <w:rsid w:val="00180D44"/>
    <w:rsid w:val="00182E55"/>
    <w:rsid w:val="001842C4"/>
    <w:rsid w:val="00185B23"/>
    <w:rsid w:val="00186172"/>
    <w:rsid w:val="0018672C"/>
    <w:rsid w:val="00186961"/>
    <w:rsid w:val="00186EAD"/>
    <w:rsid w:val="001876D0"/>
    <w:rsid w:val="00187CBA"/>
    <w:rsid w:val="00193998"/>
    <w:rsid w:val="00194F73"/>
    <w:rsid w:val="00196EDB"/>
    <w:rsid w:val="001974E7"/>
    <w:rsid w:val="0019777A"/>
    <w:rsid w:val="001A436A"/>
    <w:rsid w:val="001A46AE"/>
    <w:rsid w:val="001A4753"/>
    <w:rsid w:val="001A5D1B"/>
    <w:rsid w:val="001B31F7"/>
    <w:rsid w:val="001B73E6"/>
    <w:rsid w:val="001C13DF"/>
    <w:rsid w:val="001C21E7"/>
    <w:rsid w:val="001C27A1"/>
    <w:rsid w:val="001C2A75"/>
    <w:rsid w:val="001C2EB6"/>
    <w:rsid w:val="001C316B"/>
    <w:rsid w:val="001C48C7"/>
    <w:rsid w:val="001C4CF0"/>
    <w:rsid w:val="001C50E3"/>
    <w:rsid w:val="001C53C5"/>
    <w:rsid w:val="001C5B5A"/>
    <w:rsid w:val="001C6018"/>
    <w:rsid w:val="001C6A4F"/>
    <w:rsid w:val="001C76FA"/>
    <w:rsid w:val="001D0E9F"/>
    <w:rsid w:val="001D4982"/>
    <w:rsid w:val="001E11E1"/>
    <w:rsid w:val="001E2407"/>
    <w:rsid w:val="001E288A"/>
    <w:rsid w:val="001E3F4B"/>
    <w:rsid w:val="001E712C"/>
    <w:rsid w:val="001E731B"/>
    <w:rsid w:val="001F1643"/>
    <w:rsid w:val="001F20E7"/>
    <w:rsid w:val="001F7C3E"/>
    <w:rsid w:val="0020729C"/>
    <w:rsid w:val="0020797D"/>
    <w:rsid w:val="00210B81"/>
    <w:rsid w:val="00211B03"/>
    <w:rsid w:val="00212018"/>
    <w:rsid w:val="00213FFC"/>
    <w:rsid w:val="0021412E"/>
    <w:rsid w:val="00215248"/>
    <w:rsid w:val="00215F65"/>
    <w:rsid w:val="0021646F"/>
    <w:rsid w:val="00220E20"/>
    <w:rsid w:val="00221575"/>
    <w:rsid w:val="00223EE8"/>
    <w:rsid w:val="0022497F"/>
    <w:rsid w:val="0023536E"/>
    <w:rsid w:val="00236E2F"/>
    <w:rsid w:val="0024069C"/>
    <w:rsid w:val="00243DD3"/>
    <w:rsid w:val="0024405E"/>
    <w:rsid w:val="0024696F"/>
    <w:rsid w:val="002475AA"/>
    <w:rsid w:val="00247E7D"/>
    <w:rsid w:val="002515E3"/>
    <w:rsid w:val="002524F7"/>
    <w:rsid w:val="00252701"/>
    <w:rsid w:val="002543CB"/>
    <w:rsid w:val="002563C0"/>
    <w:rsid w:val="002564CE"/>
    <w:rsid w:val="002574A2"/>
    <w:rsid w:val="00262612"/>
    <w:rsid w:val="00264DAF"/>
    <w:rsid w:val="00264F13"/>
    <w:rsid w:val="00267C5E"/>
    <w:rsid w:val="0027006F"/>
    <w:rsid w:val="00270402"/>
    <w:rsid w:val="00271EB4"/>
    <w:rsid w:val="002730C8"/>
    <w:rsid w:val="00273827"/>
    <w:rsid w:val="002757C9"/>
    <w:rsid w:val="00277F76"/>
    <w:rsid w:val="00282881"/>
    <w:rsid w:val="0028487D"/>
    <w:rsid w:val="00284AC8"/>
    <w:rsid w:val="00284C74"/>
    <w:rsid w:val="00284CAC"/>
    <w:rsid w:val="00286D24"/>
    <w:rsid w:val="00291038"/>
    <w:rsid w:val="00292CE3"/>
    <w:rsid w:val="00294D54"/>
    <w:rsid w:val="00296019"/>
    <w:rsid w:val="00296427"/>
    <w:rsid w:val="002971ED"/>
    <w:rsid w:val="002A07CE"/>
    <w:rsid w:val="002A3D81"/>
    <w:rsid w:val="002A3FD1"/>
    <w:rsid w:val="002A4FAA"/>
    <w:rsid w:val="002A6AB3"/>
    <w:rsid w:val="002B1DA2"/>
    <w:rsid w:val="002B56F3"/>
    <w:rsid w:val="002B5CE4"/>
    <w:rsid w:val="002B6661"/>
    <w:rsid w:val="002C132F"/>
    <w:rsid w:val="002C1569"/>
    <w:rsid w:val="002C1DD3"/>
    <w:rsid w:val="002C2F79"/>
    <w:rsid w:val="002C6765"/>
    <w:rsid w:val="002C6DE1"/>
    <w:rsid w:val="002C7526"/>
    <w:rsid w:val="002D077D"/>
    <w:rsid w:val="002D08AA"/>
    <w:rsid w:val="002D0923"/>
    <w:rsid w:val="002D0D05"/>
    <w:rsid w:val="002D40F4"/>
    <w:rsid w:val="002D4221"/>
    <w:rsid w:val="002D52A3"/>
    <w:rsid w:val="002D7F01"/>
    <w:rsid w:val="002E4277"/>
    <w:rsid w:val="002E47F4"/>
    <w:rsid w:val="002E7AB7"/>
    <w:rsid w:val="002F088D"/>
    <w:rsid w:val="002F096C"/>
    <w:rsid w:val="002F0970"/>
    <w:rsid w:val="002F0B19"/>
    <w:rsid w:val="002F3424"/>
    <w:rsid w:val="002F4C50"/>
    <w:rsid w:val="002F514F"/>
    <w:rsid w:val="002F671E"/>
    <w:rsid w:val="002F6D57"/>
    <w:rsid w:val="002F7010"/>
    <w:rsid w:val="002F784E"/>
    <w:rsid w:val="00300FE6"/>
    <w:rsid w:val="00301799"/>
    <w:rsid w:val="00303591"/>
    <w:rsid w:val="00305F09"/>
    <w:rsid w:val="003104B2"/>
    <w:rsid w:val="00310D2A"/>
    <w:rsid w:val="0031142E"/>
    <w:rsid w:val="00313D97"/>
    <w:rsid w:val="00314293"/>
    <w:rsid w:val="00316D62"/>
    <w:rsid w:val="003177AC"/>
    <w:rsid w:val="0032001D"/>
    <w:rsid w:val="00320B98"/>
    <w:rsid w:val="0032438B"/>
    <w:rsid w:val="00326515"/>
    <w:rsid w:val="00330E99"/>
    <w:rsid w:val="00332AE3"/>
    <w:rsid w:val="00333195"/>
    <w:rsid w:val="00336E58"/>
    <w:rsid w:val="00341FD8"/>
    <w:rsid w:val="003425A8"/>
    <w:rsid w:val="0034403C"/>
    <w:rsid w:val="00344281"/>
    <w:rsid w:val="003442C8"/>
    <w:rsid w:val="003447A2"/>
    <w:rsid w:val="003453FB"/>
    <w:rsid w:val="00345630"/>
    <w:rsid w:val="00350620"/>
    <w:rsid w:val="00350B69"/>
    <w:rsid w:val="003512B8"/>
    <w:rsid w:val="003517F3"/>
    <w:rsid w:val="003521EC"/>
    <w:rsid w:val="003526C2"/>
    <w:rsid w:val="003556F1"/>
    <w:rsid w:val="00356628"/>
    <w:rsid w:val="003566C8"/>
    <w:rsid w:val="003570F7"/>
    <w:rsid w:val="003608F4"/>
    <w:rsid w:val="00363B6D"/>
    <w:rsid w:val="0036752F"/>
    <w:rsid w:val="00367DF8"/>
    <w:rsid w:val="003707CD"/>
    <w:rsid w:val="00370E99"/>
    <w:rsid w:val="0037292A"/>
    <w:rsid w:val="00373AC0"/>
    <w:rsid w:val="00374A35"/>
    <w:rsid w:val="00376AFE"/>
    <w:rsid w:val="00381155"/>
    <w:rsid w:val="00381F66"/>
    <w:rsid w:val="00382756"/>
    <w:rsid w:val="0038410B"/>
    <w:rsid w:val="00384861"/>
    <w:rsid w:val="00384F35"/>
    <w:rsid w:val="00386432"/>
    <w:rsid w:val="00386CCC"/>
    <w:rsid w:val="00390208"/>
    <w:rsid w:val="00390D17"/>
    <w:rsid w:val="00391014"/>
    <w:rsid w:val="00392708"/>
    <w:rsid w:val="00392BB7"/>
    <w:rsid w:val="00394D30"/>
    <w:rsid w:val="003A07E0"/>
    <w:rsid w:val="003A20AF"/>
    <w:rsid w:val="003A2CFA"/>
    <w:rsid w:val="003A349B"/>
    <w:rsid w:val="003B0000"/>
    <w:rsid w:val="003B2D16"/>
    <w:rsid w:val="003B2F82"/>
    <w:rsid w:val="003B365F"/>
    <w:rsid w:val="003B5674"/>
    <w:rsid w:val="003B6320"/>
    <w:rsid w:val="003B7AF6"/>
    <w:rsid w:val="003C1B93"/>
    <w:rsid w:val="003C246B"/>
    <w:rsid w:val="003C3D96"/>
    <w:rsid w:val="003C5B0B"/>
    <w:rsid w:val="003C64BF"/>
    <w:rsid w:val="003C6D03"/>
    <w:rsid w:val="003C6D26"/>
    <w:rsid w:val="003C6FE0"/>
    <w:rsid w:val="003C707E"/>
    <w:rsid w:val="003C7773"/>
    <w:rsid w:val="003C7878"/>
    <w:rsid w:val="003D208A"/>
    <w:rsid w:val="003D240B"/>
    <w:rsid w:val="003D257E"/>
    <w:rsid w:val="003D452C"/>
    <w:rsid w:val="003D48DD"/>
    <w:rsid w:val="003D4BDB"/>
    <w:rsid w:val="003D5126"/>
    <w:rsid w:val="003D733E"/>
    <w:rsid w:val="003E2CAF"/>
    <w:rsid w:val="003E7AD0"/>
    <w:rsid w:val="003E7BE1"/>
    <w:rsid w:val="003F195A"/>
    <w:rsid w:val="003F30D7"/>
    <w:rsid w:val="003F3470"/>
    <w:rsid w:val="003F3C7F"/>
    <w:rsid w:val="003F4746"/>
    <w:rsid w:val="003F5A1D"/>
    <w:rsid w:val="003F6D68"/>
    <w:rsid w:val="003F6DE6"/>
    <w:rsid w:val="003F794D"/>
    <w:rsid w:val="0040183B"/>
    <w:rsid w:val="00401C67"/>
    <w:rsid w:val="00403B0D"/>
    <w:rsid w:val="00407136"/>
    <w:rsid w:val="00407B0E"/>
    <w:rsid w:val="00407BF4"/>
    <w:rsid w:val="004100EA"/>
    <w:rsid w:val="004106AD"/>
    <w:rsid w:val="00410A30"/>
    <w:rsid w:val="0041151C"/>
    <w:rsid w:val="00413222"/>
    <w:rsid w:val="00414197"/>
    <w:rsid w:val="0041542C"/>
    <w:rsid w:val="00415D7C"/>
    <w:rsid w:val="00415EBF"/>
    <w:rsid w:val="00416CAD"/>
    <w:rsid w:val="00416E1B"/>
    <w:rsid w:val="00417608"/>
    <w:rsid w:val="004179FE"/>
    <w:rsid w:val="00420686"/>
    <w:rsid w:val="00422BBD"/>
    <w:rsid w:val="004231A2"/>
    <w:rsid w:val="00424B3A"/>
    <w:rsid w:val="00424F59"/>
    <w:rsid w:val="004253CB"/>
    <w:rsid w:val="00425D81"/>
    <w:rsid w:val="00426254"/>
    <w:rsid w:val="00427354"/>
    <w:rsid w:val="0042777E"/>
    <w:rsid w:val="00430C16"/>
    <w:rsid w:val="00431AD8"/>
    <w:rsid w:val="00433100"/>
    <w:rsid w:val="00434F30"/>
    <w:rsid w:val="00437793"/>
    <w:rsid w:val="00451A0B"/>
    <w:rsid w:val="00451B15"/>
    <w:rsid w:val="004524C9"/>
    <w:rsid w:val="00455186"/>
    <w:rsid w:val="00456FEE"/>
    <w:rsid w:val="00460FC8"/>
    <w:rsid w:val="004613CD"/>
    <w:rsid w:val="004617EB"/>
    <w:rsid w:val="0046295F"/>
    <w:rsid w:val="00463854"/>
    <w:rsid w:val="00463A89"/>
    <w:rsid w:val="0046601B"/>
    <w:rsid w:val="0046668D"/>
    <w:rsid w:val="00466E87"/>
    <w:rsid w:val="00467189"/>
    <w:rsid w:val="00470C82"/>
    <w:rsid w:val="0047100F"/>
    <w:rsid w:val="00473289"/>
    <w:rsid w:val="00475762"/>
    <w:rsid w:val="004808F9"/>
    <w:rsid w:val="00481309"/>
    <w:rsid w:val="00483D50"/>
    <w:rsid w:val="00485B16"/>
    <w:rsid w:val="00492174"/>
    <w:rsid w:val="00493A3A"/>
    <w:rsid w:val="0049608E"/>
    <w:rsid w:val="004976F8"/>
    <w:rsid w:val="00497E58"/>
    <w:rsid w:val="004A115C"/>
    <w:rsid w:val="004A1A2F"/>
    <w:rsid w:val="004A3599"/>
    <w:rsid w:val="004A3C9E"/>
    <w:rsid w:val="004A3EA2"/>
    <w:rsid w:val="004A689D"/>
    <w:rsid w:val="004B2B61"/>
    <w:rsid w:val="004B2D74"/>
    <w:rsid w:val="004B33DB"/>
    <w:rsid w:val="004B53E1"/>
    <w:rsid w:val="004B56A1"/>
    <w:rsid w:val="004B5E55"/>
    <w:rsid w:val="004C22D4"/>
    <w:rsid w:val="004C257C"/>
    <w:rsid w:val="004C7B6A"/>
    <w:rsid w:val="004D1A9F"/>
    <w:rsid w:val="004D4B06"/>
    <w:rsid w:val="004D505F"/>
    <w:rsid w:val="004D51EA"/>
    <w:rsid w:val="004D620F"/>
    <w:rsid w:val="004D66A2"/>
    <w:rsid w:val="004D6E82"/>
    <w:rsid w:val="004E0228"/>
    <w:rsid w:val="004E1A73"/>
    <w:rsid w:val="004E1F6C"/>
    <w:rsid w:val="004E4177"/>
    <w:rsid w:val="004E52F4"/>
    <w:rsid w:val="004E79F2"/>
    <w:rsid w:val="004F018A"/>
    <w:rsid w:val="004F0360"/>
    <w:rsid w:val="004F057C"/>
    <w:rsid w:val="004F0CA1"/>
    <w:rsid w:val="004F1952"/>
    <w:rsid w:val="004F4243"/>
    <w:rsid w:val="004F4621"/>
    <w:rsid w:val="004F50A3"/>
    <w:rsid w:val="004F6B52"/>
    <w:rsid w:val="004F6FF6"/>
    <w:rsid w:val="005010AC"/>
    <w:rsid w:val="00502F5F"/>
    <w:rsid w:val="0050694A"/>
    <w:rsid w:val="00506FFE"/>
    <w:rsid w:val="00507616"/>
    <w:rsid w:val="00507D0C"/>
    <w:rsid w:val="00510369"/>
    <w:rsid w:val="00511121"/>
    <w:rsid w:val="00513823"/>
    <w:rsid w:val="00516719"/>
    <w:rsid w:val="00517684"/>
    <w:rsid w:val="0052035B"/>
    <w:rsid w:val="00522442"/>
    <w:rsid w:val="00523EFB"/>
    <w:rsid w:val="005243E6"/>
    <w:rsid w:val="005243F3"/>
    <w:rsid w:val="00525CD9"/>
    <w:rsid w:val="00526477"/>
    <w:rsid w:val="00526B14"/>
    <w:rsid w:val="00531C86"/>
    <w:rsid w:val="00531D27"/>
    <w:rsid w:val="005331A5"/>
    <w:rsid w:val="0053426C"/>
    <w:rsid w:val="0053527A"/>
    <w:rsid w:val="0053795E"/>
    <w:rsid w:val="00537E4F"/>
    <w:rsid w:val="0054097B"/>
    <w:rsid w:val="005432D6"/>
    <w:rsid w:val="00543E93"/>
    <w:rsid w:val="00544A2A"/>
    <w:rsid w:val="0054690E"/>
    <w:rsid w:val="005478C4"/>
    <w:rsid w:val="00547A38"/>
    <w:rsid w:val="00551ED3"/>
    <w:rsid w:val="005523E4"/>
    <w:rsid w:val="00553D02"/>
    <w:rsid w:val="00554585"/>
    <w:rsid w:val="00554EC8"/>
    <w:rsid w:val="00555CB8"/>
    <w:rsid w:val="00556705"/>
    <w:rsid w:val="005568A0"/>
    <w:rsid w:val="005569C3"/>
    <w:rsid w:val="00563308"/>
    <w:rsid w:val="0056542E"/>
    <w:rsid w:val="00566090"/>
    <w:rsid w:val="00570DCF"/>
    <w:rsid w:val="005716D6"/>
    <w:rsid w:val="005734CB"/>
    <w:rsid w:val="00573531"/>
    <w:rsid w:val="00573E50"/>
    <w:rsid w:val="005741D4"/>
    <w:rsid w:val="00574654"/>
    <w:rsid w:val="005771AD"/>
    <w:rsid w:val="005778E0"/>
    <w:rsid w:val="00580490"/>
    <w:rsid w:val="00581F4C"/>
    <w:rsid w:val="005824FF"/>
    <w:rsid w:val="00582CF5"/>
    <w:rsid w:val="005831F7"/>
    <w:rsid w:val="005837AA"/>
    <w:rsid w:val="00583C6F"/>
    <w:rsid w:val="00583D0F"/>
    <w:rsid w:val="005853B8"/>
    <w:rsid w:val="005864E0"/>
    <w:rsid w:val="0059010F"/>
    <w:rsid w:val="005911BC"/>
    <w:rsid w:val="00591CFB"/>
    <w:rsid w:val="00591E58"/>
    <w:rsid w:val="0059458D"/>
    <w:rsid w:val="00595367"/>
    <w:rsid w:val="005956D0"/>
    <w:rsid w:val="00595B62"/>
    <w:rsid w:val="00596870"/>
    <w:rsid w:val="005A0FE8"/>
    <w:rsid w:val="005A2478"/>
    <w:rsid w:val="005A2F5C"/>
    <w:rsid w:val="005A5F90"/>
    <w:rsid w:val="005A693E"/>
    <w:rsid w:val="005A6EDF"/>
    <w:rsid w:val="005B01C3"/>
    <w:rsid w:val="005B0D0C"/>
    <w:rsid w:val="005B1434"/>
    <w:rsid w:val="005B1AEE"/>
    <w:rsid w:val="005B1DB7"/>
    <w:rsid w:val="005B433E"/>
    <w:rsid w:val="005B7649"/>
    <w:rsid w:val="005C141F"/>
    <w:rsid w:val="005C4E4E"/>
    <w:rsid w:val="005C7A6B"/>
    <w:rsid w:val="005D0826"/>
    <w:rsid w:val="005D22AD"/>
    <w:rsid w:val="005D3677"/>
    <w:rsid w:val="005D3793"/>
    <w:rsid w:val="005D5A95"/>
    <w:rsid w:val="005E048F"/>
    <w:rsid w:val="005E0D37"/>
    <w:rsid w:val="005E2A61"/>
    <w:rsid w:val="005E4C4E"/>
    <w:rsid w:val="005E5886"/>
    <w:rsid w:val="005E79A7"/>
    <w:rsid w:val="005E79FA"/>
    <w:rsid w:val="005E7DB8"/>
    <w:rsid w:val="005F07E9"/>
    <w:rsid w:val="005F0A26"/>
    <w:rsid w:val="005F6748"/>
    <w:rsid w:val="005F6AAE"/>
    <w:rsid w:val="005F6FC5"/>
    <w:rsid w:val="00600EFC"/>
    <w:rsid w:val="006057C0"/>
    <w:rsid w:val="00606571"/>
    <w:rsid w:val="006104AE"/>
    <w:rsid w:val="006106CF"/>
    <w:rsid w:val="00611207"/>
    <w:rsid w:val="00614533"/>
    <w:rsid w:val="006201AE"/>
    <w:rsid w:val="0062024A"/>
    <w:rsid w:val="00620F87"/>
    <w:rsid w:val="00621D61"/>
    <w:rsid w:val="006229E9"/>
    <w:rsid w:val="00623E2A"/>
    <w:rsid w:val="00624389"/>
    <w:rsid w:val="006246D3"/>
    <w:rsid w:val="0062519B"/>
    <w:rsid w:val="00625ABA"/>
    <w:rsid w:val="00626B05"/>
    <w:rsid w:val="00631249"/>
    <w:rsid w:val="00632669"/>
    <w:rsid w:val="006326E3"/>
    <w:rsid w:val="00632900"/>
    <w:rsid w:val="006329DD"/>
    <w:rsid w:val="00634D32"/>
    <w:rsid w:val="0063598B"/>
    <w:rsid w:val="00635E20"/>
    <w:rsid w:val="00636261"/>
    <w:rsid w:val="00637286"/>
    <w:rsid w:val="006373C6"/>
    <w:rsid w:val="0063795C"/>
    <w:rsid w:val="00642349"/>
    <w:rsid w:val="0064672B"/>
    <w:rsid w:val="00652335"/>
    <w:rsid w:val="00652D33"/>
    <w:rsid w:val="00657286"/>
    <w:rsid w:val="00660A57"/>
    <w:rsid w:val="006618E9"/>
    <w:rsid w:val="006629F3"/>
    <w:rsid w:val="00664D58"/>
    <w:rsid w:val="00666708"/>
    <w:rsid w:val="00671714"/>
    <w:rsid w:val="006745F6"/>
    <w:rsid w:val="00674CEC"/>
    <w:rsid w:val="00674CFC"/>
    <w:rsid w:val="00675161"/>
    <w:rsid w:val="006759F6"/>
    <w:rsid w:val="006760FE"/>
    <w:rsid w:val="00676E62"/>
    <w:rsid w:val="00677004"/>
    <w:rsid w:val="00681ACE"/>
    <w:rsid w:val="00685136"/>
    <w:rsid w:val="0068614C"/>
    <w:rsid w:val="00687178"/>
    <w:rsid w:val="00691D86"/>
    <w:rsid w:val="0069235D"/>
    <w:rsid w:val="006934E9"/>
    <w:rsid w:val="00694547"/>
    <w:rsid w:val="00695621"/>
    <w:rsid w:val="006A0A83"/>
    <w:rsid w:val="006A105C"/>
    <w:rsid w:val="006A476D"/>
    <w:rsid w:val="006A4986"/>
    <w:rsid w:val="006A6140"/>
    <w:rsid w:val="006A6C85"/>
    <w:rsid w:val="006A6CF3"/>
    <w:rsid w:val="006B3FEF"/>
    <w:rsid w:val="006B4113"/>
    <w:rsid w:val="006B4EBE"/>
    <w:rsid w:val="006B56BB"/>
    <w:rsid w:val="006B5F25"/>
    <w:rsid w:val="006B5F87"/>
    <w:rsid w:val="006B5FC9"/>
    <w:rsid w:val="006B7E24"/>
    <w:rsid w:val="006C29AB"/>
    <w:rsid w:val="006D0B50"/>
    <w:rsid w:val="006D26DD"/>
    <w:rsid w:val="006D2B6E"/>
    <w:rsid w:val="006D33E8"/>
    <w:rsid w:val="006D34CE"/>
    <w:rsid w:val="006D3D6E"/>
    <w:rsid w:val="006D74B3"/>
    <w:rsid w:val="006E1450"/>
    <w:rsid w:val="006E3A17"/>
    <w:rsid w:val="006E4352"/>
    <w:rsid w:val="006E43D1"/>
    <w:rsid w:val="006E5904"/>
    <w:rsid w:val="006E5F40"/>
    <w:rsid w:val="006E6DF2"/>
    <w:rsid w:val="006F22EA"/>
    <w:rsid w:val="006F2862"/>
    <w:rsid w:val="006F681E"/>
    <w:rsid w:val="006F7294"/>
    <w:rsid w:val="00700500"/>
    <w:rsid w:val="00700A3C"/>
    <w:rsid w:val="00701428"/>
    <w:rsid w:val="007023AC"/>
    <w:rsid w:val="00703389"/>
    <w:rsid w:val="00705816"/>
    <w:rsid w:val="007064E9"/>
    <w:rsid w:val="007072F5"/>
    <w:rsid w:val="00710B34"/>
    <w:rsid w:val="00712E3E"/>
    <w:rsid w:val="00712FB5"/>
    <w:rsid w:val="0071396A"/>
    <w:rsid w:val="00714266"/>
    <w:rsid w:val="007152D7"/>
    <w:rsid w:val="007203E8"/>
    <w:rsid w:val="00721912"/>
    <w:rsid w:val="00721C29"/>
    <w:rsid w:val="00722F1B"/>
    <w:rsid w:val="00724595"/>
    <w:rsid w:val="007249DF"/>
    <w:rsid w:val="00724C09"/>
    <w:rsid w:val="0072519B"/>
    <w:rsid w:val="007266B7"/>
    <w:rsid w:val="007304CF"/>
    <w:rsid w:val="00730A75"/>
    <w:rsid w:val="00730AE1"/>
    <w:rsid w:val="007319FF"/>
    <w:rsid w:val="00733580"/>
    <w:rsid w:val="00740917"/>
    <w:rsid w:val="00741470"/>
    <w:rsid w:val="00741E95"/>
    <w:rsid w:val="00742567"/>
    <w:rsid w:val="00742DA9"/>
    <w:rsid w:val="00743D0C"/>
    <w:rsid w:val="0074486D"/>
    <w:rsid w:val="00744B82"/>
    <w:rsid w:val="00747D63"/>
    <w:rsid w:val="007509A3"/>
    <w:rsid w:val="00752F68"/>
    <w:rsid w:val="00754DE2"/>
    <w:rsid w:val="00755C5F"/>
    <w:rsid w:val="007577F4"/>
    <w:rsid w:val="00760109"/>
    <w:rsid w:val="0076050A"/>
    <w:rsid w:val="007606EE"/>
    <w:rsid w:val="0076165F"/>
    <w:rsid w:val="00763504"/>
    <w:rsid w:val="00764495"/>
    <w:rsid w:val="00764F63"/>
    <w:rsid w:val="00765B8F"/>
    <w:rsid w:val="00767511"/>
    <w:rsid w:val="007700DE"/>
    <w:rsid w:val="00772367"/>
    <w:rsid w:val="00772843"/>
    <w:rsid w:val="00774CBE"/>
    <w:rsid w:val="00781F4F"/>
    <w:rsid w:val="00782173"/>
    <w:rsid w:val="007836C9"/>
    <w:rsid w:val="00784645"/>
    <w:rsid w:val="00785E57"/>
    <w:rsid w:val="00787035"/>
    <w:rsid w:val="00791929"/>
    <w:rsid w:val="0079385C"/>
    <w:rsid w:val="00797912"/>
    <w:rsid w:val="007A0783"/>
    <w:rsid w:val="007A0CFF"/>
    <w:rsid w:val="007A15AB"/>
    <w:rsid w:val="007A28ED"/>
    <w:rsid w:val="007A2D31"/>
    <w:rsid w:val="007A351A"/>
    <w:rsid w:val="007A6542"/>
    <w:rsid w:val="007A65A3"/>
    <w:rsid w:val="007A66EC"/>
    <w:rsid w:val="007B0D5B"/>
    <w:rsid w:val="007B10DC"/>
    <w:rsid w:val="007B1335"/>
    <w:rsid w:val="007B4FC1"/>
    <w:rsid w:val="007B52AB"/>
    <w:rsid w:val="007B5328"/>
    <w:rsid w:val="007B720F"/>
    <w:rsid w:val="007C0690"/>
    <w:rsid w:val="007C0CC2"/>
    <w:rsid w:val="007C515A"/>
    <w:rsid w:val="007C53E7"/>
    <w:rsid w:val="007C5E59"/>
    <w:rsid w:val="007C7975"/>
    <w:rsid w:val="007D0230"/>
    <w:rsid w:val="007D1521"/>
    <w:rsid w:val="007D195B"/>
    <w:rsid w:val="007D4397"/>
    <w:rsid w:val="007D4D4D"/>
    <w:rsid w:val="007D7DDE"/>
    <w:rsid w:val="007E176F"/>
    <w:rsid w:val="007E4E0A"/>
    <w:rsid w:val="007E697B"/>
    <w:rsid w:val="007F3729"/>
    <w:rsid w:val="007F556E"/>
    <w:rsid w:val="007F7A33"/>
    <w:rsid w:val="008024F7"/>
    <w:rsid w:val="00806F08"/>
    <w:rsid w:val="0081371B"/>
    <w:rsid w:val="00820A80"/>
    <w:rsid w:val="00820E63"/>
    <w:rsid w:val="00823525"/>
    <w:rsid w:val="008242DD"/>
    <w:rsid w:val="00824345"/>
    <w:rsid w:val="00831501"/>
    <w:rsid w:val="00831CC7"/>
    <w:rsid w:val="008320AE"/>
    <w:rsid w:val="00832EF6"/>
    <w:rsid w:val="008355AA"/>
    <w:rsid w:val="00836CB6"/>
    <w:rsid w:val="00837838"/>
    <w:rsid w:val="008413BB"/>
    <w:rsid w:val="008415B1"/>
    <w:rsid w:val="00842E96"/>
    <w:rsid w:val="00846AD0"/>
    <w:rsid w:val="008509C0"/>
    <w:rsid w:val="00853FC2"/>
    <w:rsid w:val="008556A9"/>
    <w:rsid w:val="00855E91"/>
    <w:rsid w:val="00862F8C"/>
    <w:rsid w:val="00862FA7"/>
    <w:rsid w:val="0086516A"/>
    <w:rsid w:val="008651F7"/>
    <w:rsid w:val="00865749"/>
    <w:rsid w:val="00867902"/>
    <w:rsid w:val="0087147E"/>
    <w:rsid w:val="008714B4"/>
    <w:rsid w:val="00872B8B"/>
    <w:rsid w:val="00872C6B"/>
    <w:rsid w:val="008734B2"/>
    <w:rsid w:val="008734B6"/>
    <w:rsid w:val="00873A54"/>
    <w:rsid w:val="008753A5"/>
    <w:rsid w:val="00881FD0"/>
    <w:rsid w:val="00883398"/>
    <w:rsid w:val="008849ED"/>
    <w:rsid w:val="0088676C"/>
    <w:rsid w:val="0089234C"/>
    <w:rsid w:val="00893DC2"/>
    <w:rsid w:val="00894C72"/>
    <w:rsid w:val="0089582D"/>
    <w:rsid w:val="00897147"/>
    <w:rsid w:val="008A06C0"/>
    <w:rsid w:val="008A094D"/>
    <w:rsid w:val="008A1F1A"/>
    <w:rsid w:val="008A3549"/>
    <w:rsid w:val="008A3AAC"/>
    <w:rsid w:val="008A4571"/>
    <w:rsid w:val="008A4613"/>
    <w:rsid w:val="008A5631"/>
    <w:rsid w:val="008A5F4F"/>
    <w:rsid w:val="008B4E8F"/>
    <w:rsid w:val="008B54C8"/>
    <w:rsid w:val="008B639C"/>
    <w:rsid w:val="008B7012"/>
    <w:rsid w:val="008B7A1D"/>
    <w:rsid w:val="008C051A"/>
    <w:rsid w:val="008C284C"/>
    <w:rsid w:val="008C432B"/>
    <w:rsid w:val="008C5047"/>
    <w:rsid w:val="008C6597"/>
    <w:rsid w:val="008C6A3A"/>
    <w:rsid w:val="008C6EAE"/>
    <w:rsid w:val="008D15F0"/>
    <w:rsid w:val="008D2768"/>
    <w:rsid w:val="008D2DC8"/>
    <w:rsid w:val="008D4AFE"/>
    <w:rsid w:val="008D5E9F"/>
    <w:rsid w:val="008E180D"/>
    <w:rsid w:val="008E4D22"/>
    <w:rsid w:val="008E6332"/>
    <w:rsid w:val="008E7BE7"/>
    <w:rsid w:val="008F2562"/>
    <w:rsid w:val="008F25DC"/>
    <w:rsid w:val="008F4529"/>
    <w:rsid w:val="008F70AF"/>
    <w:rsid w:val="008F798B"/>
    <w:rsid w:val="009012D9"/>
    <w:rsid w:val="00902E81"/>
    <w:rsid w:val="0090481A"/>
    <w:rsid w:val="0090502C"/>
    <w:rsid w:val="00905097"/>
    <w:rsid w:val="009061CB"/>
    <w:rsid w:val="0091010E"/>
    <w:rsid w:val="009107A5"/>
    <w:rsid w:val="00910E9B"/>
    <w:rsid w:val="009114FE"/>
    <w:rsid w:val="00912C57"/>
    <w:rsid w:val="00912F25"/>
    <w:rsid w:val="00916756"/>
    <w:rsid w:val="00921CE2"/>
    <w:rsid w:val="009230F6"/>
    <w:rsid w:val="00923A8F"/>
    <w:rsid w:val="00923D89"/>
    <w:rsid w:val="00924AAF"/>
    <w:rsid w:val="00925BFE"/>
    <w:rsid w:val="0092704E"/>
    <w:rsid w:val="00931CC4"/>
    <w:rsid w:val="00932161"/>
    <w:rsid w:val="009325C1"/>
    <w:rsid w:val="00940E63"/>
    <w:rsid w:val="00945642"/>
    <w:rsid w:val="00946C53"/>
    <w:rsid w:val="00952B6D"/>
    <w:rsid w:val="009534C1"/>
    <w:rsid w:val="009535D2"/>
    <w:rsid w:val="00954EC4"/>
    <w:rsid w:val="00955009"/>
    <w:rsid w:val="00955B0E"/>
    <w:rsid w:val="00956772"/>
    <w:rsid w:val="00956CE5"/>
    <w:rsid w:val="00961811"/>
    <w:rsid w:val="00964D86"/>
    <w:rsid w:val="00965561"/>
    <w:rsid w:val="009658D9"/>
    <w:rsid w:val="00965AC2"/>
    <w:rsid w:val="00965B5F"/>
    <w:rsid w:val="00966176"/>
    <w:rsid w:val="0097121D"/>
    <w:rsid w:val="0097192C"/>
    <w:rsid w:val="00971B93"/>
    <w:rsid w:val="00971B9C"/>
    <w:rsid w:val="00972E02"/>
    <w:rsid w:val="00973CCD"/>
    <w:rsid w:val="009746D9"/>
    <w:rsid w:val="00975AA5"/>
    <w:rsid w:val="00976910"/>
    <w:rsid w:val="00982147"/>
    <w:rsid w:val="00982DDC"/>
    <w:rsid w:val="00983CCC"/>
    <w:rsid w:val="0098489D"/>
    <w:rsid w:val="00984CA8"/>
    <w:rsid w:val="009856E8"/>
    <w:rsid w:val="00985EC9"/>
    <w:rsid w:val="00987A41"/>
    <w:rsid w:val="00990282"/>
    <w:rsid w:val="00990F3F"/>
    <w:rsid w:val="00991667"/>
    <w:rsid w:val="009923E3"/>
    <w:rsid w:val="00992BC7"/>
    <w:rsid w:val="009962DC"/>
    <w:rsid w:val="009962F7"/>
    <w:rsid w:val="00996F19"/>
    <w:rsid w:val="00997709"/>
    <w:rsid w:val="009A1D0F"/>
    <w:rsid w:val="009A2C1E"/>
    <w:rsid w:val="009A5855"/>
    <w:rsid w:val="009A6065"/>
    <w:rsid w:val="009A6A73"/>
    <w:rsid w:val="009A6EBC"/>
    <w:rsid w:val="009A6F66"/>
    <w:rsid w:val="009A71AC"/>
    <w:rsid w:val="009B31FC"/>
    <w:rsid w:val="009C00A4"/>
    <w:rsid w:val="009C0261"/>
    <w:rsid w:val="009C04C6"/>
    <w:rsid w:val="009C0DD4"/>
    <w:rsid w:val="009C2430"/>
    <w:rsid w:val="009D13BE"/>
    <w:rsid w:val="009D148F"/>
    <w:rsid w:val="009D4D26"/>
    <w:rsid w:val="009D4D42"/>
    <w:rsid w:val="009E44B7"/>
    <w:rsid w:val="009E5D75"/>
    <w:rsid w:val="009E6E8E"/>
    <w:rsid w:val="009E76F1"/>
    <w:rsid w:val="009F00E7"/>
    <w:rsid w:val="009F2522"/>
    <w:rsid w:val="009F2CC9"/>
    <w:rsid w:val="009F3EBD"/>
    <w:rsid w:val="009F5297"/>
    <w:rsid w:val="009F6F8E"/>
    <w:rsid w:val="00A005B5"/>
    <w:rsid w:val="00A02810"/>
    <w:rsid w:val="00A07542"/>
    <w:rsid w:val="00A10490"/>
    <w:rsid w:val="00A12A29"/>
    <w:rsid w:val="00A12E43"/>
    <w:rsid w:val="00A16E2C"/>
    <w:rsid w:val="00A239F6"/>
    <w:rsid w:val="00A26477"/>
    <w:rsid w:val="00A267D8"/>
    <w:rsid w:val="00A26D73"/>
    <w:rsid w:val="00A27E8A"/>
    <w:rsid w:val="00A3281A"/>
    <w:rsid w:val="00A33DE5"/>
    <w:rsid w:val="00A35163"/>
    <w:rsid w:val="00A37E52"/>
    <w:rsid w:val="00A403ED"/>
    <w:rsid w:val="00A40C19"/>
    <w:rsid w:val="00A41006"/>
    <w:rsid w:val="00A426C0"/>
    <w:rsid w:val="00A46C4B"/>
    <w:rsid w:val="00A475F9"/>
    <w:rsid w:val="00A478B5"/>
    <w:rsid w:val="00A51418"/>
    <w:rsid w:val="00A51429"/>
    <w:rsid w:val="00A51C21"/>
    <w:rsid w:val="00A5363B"/>
    <w:rsid w:val="00A54651"/>
    <w:rsid w:val="00A558AD"/>
    <w:rsid w:val="00A559B5"/>
    <w:rsid w:val="00A623D9"/>
    <w:rsid w:val="00A65320"/>
    <w:rsid w:val="00A66199"/>
    <w:rsid w:val="00A66CC4"/>
    <w:rsid w:val="00A74DCE"/>
    <w:rsid w:val="00A74F47"/>
    <w:rsid w:val="00A75674"/>
    <w:rsid w:val="00A76B42"/>
    <w:rsid w:val="00A83471"/>
    <w:rsid w:val="00A83B18"/>
    <w:rsid w:val="00A83EA2"/>
    <w:rsid w:val="00A85705"/>
    <w:rsid w:val="00A86EC7"/>
    <w:rsid w:val="00A87855"/>
    <w:rsid w:val="00A87F72"/>
    <w:rsid w:val="00A91968"/>
    <w:rsid w:val="00A91E46"/>
    <w:rsid w:val="00A924A9"/>
    <w:rsid w:val="00A945CD"/>
    <w:rsid w:val="00A97521"/>
    <w:rsid w:val="00AA004C"/>
    <w:rsid w:val="00AA058C"/>
    <w:rsid w:val="00AA0E47"/>
    <w:rsid w:val="00AA3A52"/>
    <w:rsid w:val="00AA64B1"/>
    <w:rsid w:val="00AB1318"/>
    <w:rsid w:val="00AB1695"/>
    <w:rsid w:val="00AB24C0"/>
    <w:rsid w:val="00AB2764"/>
    <w:rsid w:val="00AB2C73"/>
    <w:rsid w:val="00AB335C"/>
    <w:rsid w:val="00AB3F3B"/>
    <w:rsid w:val="00AB497A"/>
    <w:rsid w:val="00AB75BA"/>
    <w:rsid w:val="00AB7D00"/>
    <w:rsid w:val="00AC4DE9"/>
    <w:rsid w:val="00AD0F09"/>
    <w:rsid w:val="00AD2B74"/>
    <w:rsid w:val="00AD37FD"/>
    <w:rsid w:val="00AD4FF2"/>
    <w:rsid w:val="00AD504C"/>
    <w:rsid w:val="00AD728A"/>
    <w:rsid w:val="00AE03A9"/>
    <w:rsid w:val="00AE0F61"/>
    <w:rsid w:val="00AE214A"/>
    <w:rsid w:val="00AE223F"/>
    <w:rsid w:val="00AE369F"/>
    <w:rsid w:val="00AE72DE"/>
    <w:rsid w:val="00AE73AA"/>
    <w:rsid w:val="00AF076E"/>
    <w:rsid w:val="00AF30A2"/>
    <w:rsid w:val="00AF371C"/>
    <w:rsid w:val="00AF5EEB"/>
    <w:rsid w:val="00AF70C4"/>
    <w:rsid w:val="00AF73C8"/>
    <w:rsid w:val="00AF7B50"/>
    <w:rsid w:val="00B00269"/>
    <w:rsid w:val="00B00949"/>
    <w:rsid w:val="00B02C59"/>
    <w:rsid w:val="00B057FC"/>
    <w:rsid w:val="00B061A1"/>
    <w:rsid w:val="00B066C8"/>
    <w:rsid w:val="00B07A9F"/>
    <w:rsid w:val="00B1031C"/>
    <w:rsid w:val="00B10C15"/>
    <w:rsid w:val="00B10DF8"/>
    <w:rsid w:val="00B11D31"/>
    <w:rsid w:val="00B125B3"/>
    <w:rsid w:val="00B12660"/>
    <w:rsid w:val="00B13B89"/>
    <w:rsid w:val="00B14BE1"/>
    <w:rsid w:val="00B16205"/>
    <w:rsid w:val="00B16320"/>
    <w:rsid w:val="00B16C63"/>
    <w:rsid w:val="00B21EDC"/>
    <w:rsid w:val="00B22FCE"/>
    <w:rsid w:val="00B25F21"/>
    <w:rsid w:val="00B26E75"/>
    <w:rsid w:val="00B30130"/>
    <w:rsid w:val="00B31112"/>
    <w:rsid w:val="00B3361A"/>
    <w:rsid w:val="00B36488"/>
    <w:rsid w:val="00B364B0"/>
    <w:rsid w:val="00B37E6F"/>
    <w:rsid w:val="00B4054D"/>
    <w:rsid w:val="00B412BE"/>
    <w:rsid w:val="00B41DB8"/>
    <w:rsid w:val="00B4210B"/>
    <w:rsid w:val="00B42936"/>
    <w:rsid w:val="00B43BD9"/>
    <w:rsid w:val="00B43BEB"/>
    <w:rsid w:val="00B43C2A"/>
    <w:rsid w:val="00B43F5B"/>
    <w:rsid w:val="00B4408D"/>
    <w:rsid w:val="00B4496B"/>
    <w:rsid w:val="00B50433"/>
    <w:rsid w:val="00B50457"/>
    <w:rsid w:val="00B50839"/>
    <w:rsid w:val="00B513AC"/>
    <w:rsid w:val="00B521C9"/>
    <w:rsid w:val="00B52318"/>
    <w:rsid w:val="00B52AE6"/>
    <w:rsid w:val="00B532CA"/>
    <w:rsid w:val="00B549ED"/>
    <w:rsid w:val="00B54D9F"/>
    <w:rsid w:val="00B55250"/>
    <w:rsid w:val="00B56032"/>
    <w:rsid w:val="00B56B9E"/>
    <w:rsid w:val="00B56C1A"/>
    <w:rsid w:val="00B56CB6"/>
    <w:rsid w:val="00B63A75"/>
    <w:rsid w:val="00B66313"/>
    <w:rsid w:val="00B67FCE"/>
    <w:rsid w:val="00B71DE2"/>
    <w:rsid w:val="00B723BA"/>
    <w:rsid w:val="00B72C99"/>
    <w:rsid w:val="00B739F2"/>
    <w:rsid w:val="00B748B8"/>
    <w:rsid w:val="00B76F20"/>
    <w:rsid w:val="00B80C70"/>
    <w:rsid w:val="00B81919"/>
    <w:rsid w:val="00B8330C"/>
    <w:rsid w:val="00B84E2F"/>
    <w:rsid w:val="00B85643"/>
    <w:rsid w:val="00B86621"/>
    <w:rsid w:val="00B86A9C"/>
    <w:rsid w:val="00B9182A"/>
    <w:rsid w:val="00B92320"/>
    <w:rsid w:val="00B93243"/>
    <w:rsid w:val="00B9366C"/>
    <w:rsid w:val="00B939EC"/>
    <w:rsid w:val="00B9522D"/>
    <w:rsid w:val="00B95779"/>
    <w:rsid w:val="00B96CD3"/>
    <w:rsid w:val="00B97349"/>
    <w:rsid w:val="00BA0988"/>
    <w:rsid w:val="00BA12FA"/>
    <w:rsid w:val="00BA1A24"/>
    <w:rsid w:val="00BA5CF6"/>
    <w:rsid w:val="00BA62DB"/>
    <w:rsid w:val="00BA6836"/>
    <w:rsid w:val="00BB24E5"/>
    <w:rsid w:val="00BB3801"/>
    <w:rsid w:val="00BB3999"/>
    <w:rsid w:val="00BB6B10"/>
    <w:rsid w:val="00BC2885"/>
    <w:rsid w:val="00BC5665"/>
    <w:rsid w:val="00BC5B98"/>
    <w:rsid w:val="00BC7B2D"/>
    <w:rsid w:val="00BD01A1"/>
    <w:rsid w:val="00BD1044"/>
    <w:rsid w:val="00BD1F29"/>
    <w:rsid w:val="00BD39A7"/>
    <w:rsid w:val="00BD3B72"/>
    <w:rsid w:val="00BD5134"/>
    <w:rsid w:val="00BD58D9"/>
    <w:rsid w:val="00BE50CA"/>
    <w:rsid w:val="00BE5445"/>
    <w:rsid w:val="00BF1BE0"/>
    <w:rsid w:val="00BF1EC9"/>
    <w:rsid w:val="00BF20B4"/>
    <w:rsid w:val="00BF2A63"/>
    <w:rsid w:val="00BF3E6B"/>
    <w:rsid w:val="00BF3F0A"/>
    <w:rsid w:val="00BF45EB"/>
    <w:rsid w:val="00BF4AAF"/>
    <w:rsid w:val="00BF5578"/>
    <w:rsid w:val="00BF621E"/>
    <w:rsid w:val="00BF6D23"/>
    <w:rsid w:val="00C00CA8"/>
    <w:rsid w:val="00C0204F"/>
    <w:rsid w:val="00C0217F"/>
    <w:rsid w:val="00C02D74"/>
    <w:rsid w:val="00C05968"/>
    <w:rsid w:val="00C061BD"/>
    <w:rsid w:val="00C063C9"/>
    <w:rsid w:val="00C06F61"/>
    <w:rsid w:val="00C0711C"/>
    <w:rsid w:val="00C07240"/>
    <w:rsid w:val="00C078CE"/>
    <w:rsid w:val="00C128C5"/>
    <w:rsid w:val="00C16EE0"/>
    <w:rsid w:val="00C17326"/>
    <w:rsid w:val="00C22F6D"/>
    <w:rsid w:val="00C22FB7"/>
    <w:rsid w:val="00C24E97"/>
    <w:rsid w:val="00C25247"/>
    <w:rsid w:val="00C26B36"/>
    <w:rsid w:val="00C27B9B"/>
    <w:rsid w:val="00C27C31"/>
    <w:rsid w:val="00C27C6A"/>
    <w:rsid w:val="00C325A8"/>
    <w:rsid w:val="00C33C49"/>
    <w:rsid w:val="00C35CE8"/>
    <w:rsid w:val="00C3613C"/>
    <w:rsid w:val="00C36FA0"/>
    <w:rsid w:val="00C378C4"/>
    <w:rsid w:val="00C41EAF"/>
    <w:rsid w:val="00C42795"/>
    <w:rsid w:val="00C42B77"/>
    <w:rsid w:val="00C4319A"/>
    <w:rsid w:val="00C5587A"/>
    <w:rsid w:val="00C55CA1"/>
    <w:rsid w:val="00C56052"/>
    <w:rsid w:val="00C605BD"/>
    <w:rsid w:val="00C6138F"/>
    <w:rsid w:val="00C62A91"/>
    <w:rsid w:val="00C63533"/>
    <w:rsid w:val="00C63543"/>
    <w:rsid w:val="00C64D2D"/>
    <w:rsid w:val="00C67BC3"/>
    <w:rsid w:val="00C707C1"/>
    <w:rsid w:val="00C71129"/>
    <w:rsid w:val="00C714CD"/>
    <w:rsid w:val="00C744CF"/>
    <w:rsid w:val="00C7512F"/>
    <w:rsid w:val="00C76971"/>
    <w:rsid w:val="00C77402"/>
    <w:rsid w:val="00C77794"/>
    <w:rsid w:val="00C778C5"/>
    <w:rsid w:val="00C80D7F"/>
    <w:rsid w:val="00C80FA2"/>
    <w:rsid w:val="00C8432B"/>
    <w:rsid w:val="00C859C2"/>
    <w:rsid w:val="00C866D4"/>
    <w:rsid w:val="00C86784"/>
    <w:rsid w:val="00C87BC5"/>
    <w:rsid w:val="00C91926"/>
    <w:rsid w:val="00C92CB0"/>
    <w:rsid w:val="00C947AF"/>
    <w:rsid w:val="00C96BAC"/>
    <w:rsid w:val="00CA1D78"/>
    <w:rsid w:val="00CA3D9F"/>
    <w:rsid w:val="00CA52DC"/>
    <w:rsid w:val="00CA711E"/>
    <w:rsid w:val="00CA79C3"/>
    <w:rsid w:val="00CB009F"/>
    <w:rsid w:val="00CB01E4"/>
    <w:rsid w:val="00CB26BB"/>
    <w:rsid w:val="00CB3E30"/>
    <w:rsid w:val="00CB547D"/>
    <w:rsid w:val="00CB6543"/>
    <w:rsid w:val="00CB76F1"/>
    <w:rsid w:val="00CC10D5"/>
    <w:rsid w:val="00CC1C40"/>
    <w:rsid w:val="00CC2386"/>
    <w:rsid w:val="00CC289C"/>
    <w:rsid w:val="00CC2E29"/>
    <w:rsid w:val="00CC4011"/>
    <w:rsid w:val="00CC6022"/>
    <w:rsid w:val="00CC6F9F"/>
    <w:rsid w:val="00CD08E8"/>
    <w:rsid w:val="00CD0A4D"/>
    <w:rsid w:val="00CD0D01"/>
    <w:rsid w:val="00CD2DE2"/>
    <w:rsid w:val="00CD56A8"/>
    <w:rsid w:val="00CD5E9A"/>
    <w:rsid w:val="00CD5ED1"/>
    <w:rsid w:val="00CD7E9D"/>
    <w:rsid w:val="00CE29C9"/>
    <w:rsid w:val="00CE5FD3"/>
    <w:rsid w:val="00CE7318"/>
    <w:rsid w:val="00CE7CC4"/>
    <w:rsid w:val="00CF1471"/>
    <w:rsid w:val="00CF1BA0"/>
    <w:rsid w:val="00CF28C8"/>
    <w:rsid w:val="00CF3C05"/>
    <w:rsid w:val="00CF511B"/>
    <w:rsid w:val="00CF5557"/>
    <w:rsid w:val="00D000D3"/>
    <w:rsid w:val="00D00646"/>
    <w:rsid w:val="00D02449"/>
    <w:rsid w:val="00D028CC"/>
    <w:rsid w:val="00D02D89"/>
    <w:rsid w:val="00D0606B"/>
    <w:rsid w:val="00D07944"/>
    <w:rsid w:val="00D108F9"/>
    <w:rsid w:val="00D15D0E"/>
    <w:rsid w:val="00D17F7F"/>
    <w:rsid w:val="00D21800"/>
    <w:rsid w:val="00D21DDB"/>
    <w:rsid w:val="00D2204E"/>
    <w:rsid w:val="00D2215B"/>
    <w:rsid w:val="00D22B1C"/>
    <w:rsid w:val="00D24584"/>
    <w:rsid w:val="00D24799"/>
    <w:rsid w:val="00D24C33"/>
    <w:rsid w:val="00D27BB8"/>
    <w:rsid w:val="00D30095"/>
    <w:rsid w:val="00D30D01"/>
    <w:rsid w:val="00D31DFF"/>
    <w:rsid w:val="00D32202"/>
    <w:rsid w:val="00D32274"/>
    <w:rsid w:val="00D330A7"/>
    <w:rsid w:val="00D33A48"/>
    <w:rsid w:val="00D344DA"/>
    <w:rsid w:val="00D36704"/>
    <w:rsid w:val="00D36B1E"/>
    <w:rsid w:val="00D37B07"/>
    <w:rsid w:val="00D40D49"/>
    <w:rsid w:val="00D40E83"/>
    <w:rsid w:val="00D4464C"/>
    <w:rsid w:val="00D44A0A"/>
    <w:rsid w:val="00D44B0B"/>
    <w:rsid w:val="00D44FF5"/>
    <w:rsid w:val="00D46522"/>
    <w:rsid w:val="00D466C7"/>
    <w:rsid w:val="00D46C6B"/>
    <w:rsid w:val="00D473FB"/>
    <w:rsid w:val="00D507D5"/>
    <w:rsid w:val="00D54956"/>
    <w:rsid w:val="00D54B1B"/>
    <w:rsid w:val="00D55329"/>
    <w:rsid w:val="00D5570A"/>
    <w:rsid w:val="00D558AD"/>
    <w:rsid w:val="00D577C7"/>
    <w:rsid w:val="00D614F9"/>
    <w:rsid w:val="00D626B7"/>
    <w:rsid w:val="00D71DAF"/>
    <w:rsid w:val="00D7265E"/>
    <w:rsid w:val="00D726A8"/>
    <w:rsid w:val="00D733BA"/>
    <w:rsid w:val="00D73709"/>
    <w:rsid w:val="00D7497A"/>
    <w:rsid w:val="00D75F29"/>
    <w:rsid w:val="00D7705B"/>
    <w:rsid w:val="00D805BD"/>
    <w:rsid w:val="00D80708"/>
    <w:rsid w:val="00D81122"/>
    <w:rsid w:val="00D821D0"/>
    <w:rsid w:val="00D82AD9"/>
    <w:rsid w:val="00D846D4"/>
    <w:rsid w:val="00D84BE3"/>
    <w:rsid w:val="00D85D97"/>
    <w:rsid w:val="00D9014B"/>
    <w:rsid w:val="00D90A7D"/>
    <w:rsid w:val="00D90B62"/>
    <w:rsid w:val="00D90E0F"/>
    <w:rsid w:val="00D92641"/>
    <w:rsid w:val="00D96696"/>
    <w:rsid w:val="00D968E6"/>
    <w:rsid w:val="00DA00E2"/>
    <w:rsid w:val="00DA2C47"/>
    <w:rsid w:val="00DA33F3"/>
    <w:rsid w:val="00DA68E8"/>
    <w:rsid w:val="00DB2733"/>
    <w:rsid w:val="00DB5FF5"/>
    <w:rsid w:val="00DC05B5"/>
    <w:rsid w:val="00DC0F7E"/>
    <w:rsid w:val="00DC1275"/>
    <w:rsid w:val="00DC12E1"/>
    <w:rsid w:val="00DC1378"/>
    <w:rsid w:val="00DC55A9"/>
    <w:rsid w:val="00DC564B"/>
    <w:rsid w:val="00DC6664"/>
    <w:rsid w:val="00DD11AE"/>
    <w:rsid w:val="00DD13F7"/>
    <w:rsid w:val="00DD35FE"/>
    <w:rsid w:val="00DD36C1"/>
    <w:rsid w:val="00DD418F"/>
    <w:rsid w:val="00DD4F4D"/>
    <w:rsid w:val="00DD54D6"/>
    <w:rsid w:val="00DD6D07"/>
    <w:rsid w:val="00DD7C15"/>
    <w:rsid w:val="00DE07FC"/>
    <w:rsid w:val="00DE32BA"/>
    <w:rsid w:val="00DE4382"/>
    <w:rsid w:val="00DE5FE1"/>
    <w:rsid w:val="00DE7274"/>
    <w:rsid w:val="00DE7787"/>
    <w:rsid w:val="00DF1BF7"/>
    <w:rsid w:val="00DF1F95"/>
    <w:rsid w:val="00DF2353"/>
    <w:rsid w:val="00DF390E"/>
    <w:rsid w:val="00DF46C1"/>
    <w:rsid w:val="00DF4D1B"/>
    <w:rsid w:val="00DF4D5F"/>
    <w:rsid w:val="00DF611B"/>
    <w:rsid w:val="00DF622B"/>
    <w:rsid w:val="00DF73BA"/>
    <w:rsid w:val="00E0087E"/>
    <w:rsid w:val="00E00F30"/>
    <w:rsid w:val="00E02468"/>
    <w:rsid w:val="00E02A5F"/>
    <w:rsid w:val="00E04223"/>
    <w:rsid w:val="00E042FD"/>
    <w:rsid w:val="00E066E4"/>
    <w:rsid w:val="00E06C89"/>
    <w:rsid w:val="00E10688"/>
    <w:rsid w:val="00E118F8"/>
    <w:rsid w:val="00E11937"/>
    <w:rsid w:val="00E1362F"/>
    <w:rsid w:val="00E13FFA"/>
    <w:rsid w:val="00E1569C"/>
    <w:rsid w:val="00E15792"/>
    <w:rsid w:val="00E166AF"/>
    <w:rsid w:val="00E20DA0"/>
    <w:rsid w:val="00E237C6"/>
    <w:rsid w:val="00E259B8"/>
    <w:rsid w:val="00E25A24"/>
    <w:rsid w:val="00E303DA"/>
    <w:rsid w:val="00E30423"/>
    <w:rsid w:val="00E30468"/>
    <w:rsid w:val="00E3248C"/>
    <w:rsid w:val="00E351AA"/>
    <w:rsid w:val="00E371EF"/>
    <w:rsid w:val="00E40200"/>
    <w:rsid w:val="00E43816"/>
    <w:rsid w:val="00E444EB"/>
    <w:rsid w:val="00E44C79"/>
    <w:rsid w:val="00E45032"/>
    <w:rsid w:val="00E45C73"/>
    <w:rsid w:val="00E46657"/>
    <w:rsid w:val="00E539AD"/>
    <w:rsid w:val="00E540A6"/>
    <w:rsid w:val="00E544C9"/>
    <w:rsid w:val="00E54C10"/>
    <w:rsid w:val="00E54CF3"/>
    <w:rsid w:val="00E55BA7"/>
    <w:rsid w:val="00E5732B"/>
    <w:rsid w:val="00E60AEB"/>
    <w:rsid w:val="00E61D81"/>
    <w:rsid w:val="00E620CD"/>
    <w:rsid w:val="00E6533C"/>
    <w:rsid w:val="00E65D15"/>
    <w:rsid w:val="00E65F69"/>
    <w:rsid w:val="00E6606B"/>
    <w:rsid w:val="00E73DF9"/>
    <w:rsid w:val="00E75C4C"/>
    <w:rsid w:val="00E76FA4"/>
    <w:rsid w:val="00E7744A"/>
    <w:rsid w:val="00E77C04"/>
    <w:rsid w:val="00E77EAF"/>
    <w:rsid w:val="00E8287F"/>
    <w:rsid w:val="00E83195"/>
    <w:rsid w:val="00E90892"/>
    <w:rsid w:val="00E90C3B"/>
    <w:rsid w:val="00E91A1E"/>
    <w:rsid w:val="00E92DE9"/>
    <w:rsid w:val="00E92EB9"/>
    <w:rsid w:val="00E9542F"/>
    <w:rsid w:val="00E95A2B"/>
    <w:rsid w:val="00E966E5"/>
    <w:rsid w:val="00E97418"/>
    <w:rsid w:val="00E975E6"/>
    <w:rsid w:val="00EA18AF"/>
    <w:rsid w:val="00EA44F2"/>
    <w:rsid w:val="00EA589B"/>
    <w:rsid w:val="00EA5AA0"/>
    <w:rsid w:val="00EB2453"/>
    <w:rsid w:val="00EB26FD"/>
    <w:rsid w:val="00EB6649"/>
    <w:rsid w:val="00EC25D2"/>
    <w:rsid w:val="00EC35D7"/>
    <w:rsid w:val="00EC3A8B"/>
    <w:rsid w:val="00EC58DD"/>
    <w:rsid w:val="00EC64EA"/>
    <w:rsid w:val="00ED0529"/>
    <w:rsid w:val="00ED09E7"/>
    <w:rsid w:val="00ED3B13"/>
    <w:rsid w:val="00ED4847"/>
    <w:rsid w:val="00ED68DA"/>
    <w:rsid w:val="00EE03AF"/>
    <w:rsid w:val="00EE142E"/>
    <w:rsid w:val="00EE40F0"/>
    <w:rsid w:val="00EE4269"/>
    <w:rsid w:val="00EE4D61"/>
    <w:rsid w:val="00EF1305"/>
    <w:rsid w:val="00EF136E"/>
    <w:rsid w:val="00EF1F23"/>
    <w:rsid w:val="00EF2194"/>
    <w:rsid w:val="00EF4C6A"/>
    <w:rsid w:val="00EF5141"/>
    <w:rsid w:val="00EF58CA"/>
    <w:rsid w:val="00EF5E69"/>
    <w:rsid w:val="00EF6373"/>
    <w:rsid w:val="00EF7C7F"/>
    <w:rsid w:val="00F00A87"/>
    <w:rsid w:val="00F0285E"/>
    <w:rsid w:val="00F0318F"/>
    <w:rsid w:val="00F04A76"/>
    <w:rsid w:val="00F04BA5"/>
    <w:rsid w:val="00F066E0"/>
    <w:rsid w:val="00F106CE"/>
    <w:rsid w:val="00F10C72"/>
    <w:rsid w:val="00F12076"/>
    <w:rsid w:val="00F12A1A"/>
    <w:rsid w:val="00F163DC"/>
    <w:rsid w:val="00F17500"/>
    <w:rsid w:val="00F17EAB"/>
    <w:rsid w:val="00F20B8A"/>
    <w:rsid w:val="00F233D6"/>
    <w:rsid w:val="00F24FEA"/>
    <w:rsid w:val="00F25020"/>
    <w:rsid w:val="00F26CE5"/>
    <w:rsid w:val="00F27E27"/>
    <w:rsid w:val="00F27F5B"/>
    <w:rsid w:val="00F30CE4"/>
    <w:rsid w:val="00F3186F"/>
    <w:rsid w:val="00F32DF5"/>
    <w:rsid w:val="00F3348C"/>
    <w:rsid w:val="00F33A6D"/>
    <w:rsid w:val="00F33B8D"/>
    <w:rsid w:val="00F363F5"/>
    <w:rsid w:val="00F37161"/>
    <w:rsid w:val="00F37E12"/>
    <w:rsid w:val="00F40641"/>
    <w:rsid w:val="00F42792"/>
    <w:rsid w:val="00F42947"/>
    <w:rsid w:val="00F45815"/>
    <w:rsid w:val="00F46C94"/>
    <w:rsid w:val="00F47339"/>
    <w:rsid w:val="00F50B41"/>
    <w:rsid w:val="00F51179"/>
    <w:rsid w:val="00F52A7C"/>
    <w:rsid w:val="00F54584"/>
    <w:rsid w:val="00F545B3"/>
    <w:rsid w:val="00F54FCE"/>
    <w:rsid w:val="00F55AB9"/>
    <w:rsid w:val="00F617C7"/>
    <w:rsid w:val="00F64274"/>
    <w:rsid w:val="00F659E9"/>
    <w:rsid w:val="00F65DC3"/>
    <w:rsid w:val="00F663C0"/>
    <w:rsid w:val="00F6653F"/>
    <w:rsid w:val="00F665E3"/>
    <w:rsid w:val="00F67A15"/>
    <w:rsid w:val="00F71A19"/>
    <w:rsid w:val="00F728BE"/>
    <w:rsid w:val="00F73292"/>
    <w:rsid w:val="00F738FD"/>
    <w:rsid w:val="00F7397D"/>
    <w:rsid w:val="00F7574B"/>
    <w:rsid w:val="00F758BA"/>
    <w:rsid w:val="00F777DE"/>
    <w:rsid w:val="00F77EA4"/>
    <w:rsid w:val="00F81492"/>
    <w:rsid w:val="00F814BA"/>
    <w:rsid w:val="00F82327"/>
    <w:rsid w:val="00F846A0"/>
    <w:rsid w:val="00F8508A"/>
    <w:rsid w:val="00F85307"/>
    <w:rsid w:val="00F8561F"/>
    <w:rsid w:val="00F91618"/>
    <w:rsid w:val="00F9166E"/>
    <w:rsid w:val="00F91FD3"/>
    <w:rsid w:val="00F930C1"/>
    <w:rsid w:val="00F97088"/>
    <w:rsid w:val="00FA15A1"/>
    <w:rsid w:val="00FA2D62"/>
    <w:rsid w:val="00FA3801"/>
    <w:rsid w:val="00FA3A31"/>
    <w:rsid w:val="00FA4B95"/>
    <w:rsid w:val="00FB1C6A"/>
    <w:rsid w:val="00FB21E6"/>
    <w:rsid w:val="00FB501D"/>
    <w:rsid w:val="00FB55AB"/>
    <w:rsid w:val="00FC25D8"/>
    <w:rsid w:val="00FC3727"/>
    <w:rsid w:val="00FC4B9D"/>
    <w:rsid w:val="00FC4EB5"/>
    <w:rsid w:val="00FC5AB5"/>
    <w:rsid w:val="00FC66F1"/>
    <w:rsid w:val="00FC69E2"/>
    <w:rsid w:val="00FC6AD6"/>
    <w:rsid w:val="00FD2096"/>
    <w:rsid w:val="00FD25C4"/>
    <w:rsid w:val="00FD4422"/>
    <w:rsid w:val="00FD4FD9"/>
    <w:rsid w:val="00FD6108"/>
    <w:rsid w:val="00FD76D0"/>
    <w:rsid w:val="00FE1A64"/>
    <w:rsid w:val="00FE1DA3"/>
    <w:rsid w:val="00FE2340"/>
    <w:rsid w:val="00FE4500"/>
    <w:rsid w:val="00FE76F7"/>
    <w:rsid w:val="00FF4171"/>
    <w:rsid w:val="00FF5016"/>
    <w:rsid w:val="00FF5F0F"/>
    <w:rsid w:val="00FF67FF"/>
    <w:rsid w:val="00FF6BC5"/>
    <w:rsid w:val="00FF73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7FD89"/>
  <w15:docId w15:val="{6E781D70-4587-4BA2-A035-1E8C21E2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HGSMinchoE" w:hAnsi="Palatino Linotype"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F7E"/>
    <w:rPr>
      <w:rFonts w:ascii="CMU Serif" w:hAnsi="CMU Serif"/>
      <w:sz w:val="24"/>
      <w:szCs w:val="22"/>
      <w:lang w:eastAsia="en-US"/>
    </w:rPr>
  </w:style>
  <w:style w:type="paragraph" w:styleId="Heading1">
    <w:name w:val="heading 1"/>
    <w:basedOn w:val="Normal"/>
    <w:next w:val="Normal"/>
    <w:link w:val="Heading1Char"/>
    <w:uiPriority w:val="9"/>
    <w:qFormat/>
    <w:rsid w:val="00215248"/>
    <w:pPr>
      <w:keepNext/>
      <w:keepLines/>
      <w:spacing w:before="120" w:after="120"/>
      <w:outlineLvl w:val="0"/>
    </w:pPr>
    <w:rPr>
      <w:rFonts w:eastAsia="HGGothicM" w:cs="Tahoma"/>
      <w:b/>
      <w:bCs/>
      <w:sz w:val="40"/>
      <w:szCs w:val="32"/>
    </w:rPr>
  </w:style>
  <w:style w:type="paragraph" w:styleId="Heading2">
    <w:name w:val="heading 2"/>
    <w:basedOn w:val="Normal"/>
    <w:next w:val="Normal"/>
    <w:link w:val="Heading2Char"/>
    <w:uiPriority w:val="9"/>
    <w:unhideWhenUsed/>
    <w:qFormat/>
    <w:rsid w:val="00E00F30"/>
    <w:pPr>
      <w:keepNext/>
      <w:keepLines/>
      <w:spacing w:before="120" w:after="120"/>
      <w:outlineLvl w:val="1"/>
    </w:pPr>
    <w:rPr>
      <w:rFonts w:eastAsia="HGGothicM" w:cs="Tahoma"/>
      <w:b/>
      <w:bCs/>
      <w:sz w:val="32"/>
      <w:szCs w:val="26"/>
    </w:rPr>
  </w:style>
  <w:style w:type="paragraph" w:styleId="Heading3">
    <w:name w:val="heading 3"/>
    <w:basedOn w:val="Normal"/>
    <w:next w:val="Normal"/>
    <w:link w:val="Heading3Char"/>
    <w:uiPriority w:val="9"/>
    <w:unhideWhenUsed/>
    <w:qFormat/>
    <w:rsid w:val="00413222"/>
    <w:pPr>
      <w:keepNext/>
      <w:keepLines/>
      <w:spacing w:before="120" w:after="120"/>
      <w:outlineLvl w:val="2"/>
    </w:pPr>
    <w:rPr>
      <w:rFonts w:eastAsia="HGGothicM" w:cs="Tahoma"/>
      <w:b/>
      <w:bCs/>
    </w:rPr>
  </w:style>
  <w:style w:type="paragraph" w:styleId="Heading4">
    <w:name w:val="heading 4"/>
    <w:basedOn w:val="Normal"/>
    <w:next w:val="Normal"/>
    <w:link w:val="Heading4Char"/>
    <w:uiPriority w:val="9"/>
    <w:semiHidden/>
    <w:unhideWhenUsed/>
    <w:pPr>
      <w:keepNext/>
      <w:keepLines/>
      <w:spacing w:before="200" w:line="264" w:lineRule="auto"/>
      <w:outlineLvl w:val="3"/>
    </w:pPr>
    <w:rPr>
      <w:rFonts w:ascii="Century Gothic" w:eastAsia="HGGothicM" w:hAnsi="Century Gothic" w:cs="Tahoma"/>
      <w:bCs/>
      <w:i/>
      <w:iCs/>
      <w:color w:val="2F5897"/>
      <w:sz w:val="23"/>
    </w:rPr>
  </w:style>
  <w:style w:type="paragraph" w:styleId="Heading5">
    <w:name w:val="heading 5"/>
    <w:basedOn w:val="Normal"/>
    <w:next w:val="Normal"/>
    <w:link w:val="Heading5Char"/>
    <w:uiPriority w:val="9"/>
    <w:semiHidden/>
    <w:unhideWhenUsed/>
    <w:qFormat/>
    <w:pPr>
      <w:keepNext/>
      <w:keepLines/>
      <w:spacing w:before="20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semiHidden/>
    <w:unhideWhenUsed/>
    <w:qFormat/>
    <w:pPr>
      <w:keepNext/>
      <w:keepLines/>
      <w:spacing w:before="20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F30"/>
    <w:rPr>
      <w:rFonts w:ascii="CMU Serif" w:eastAsia="HGGothicM" w:hAnsi="CMU Serif" w:cs="Tahoma"/>
      <w:b/>
      <w:bCs/>
      <w:sz w:val="40"/>
      <w:szCs w:val="32"/>
      <w:lang w:eastAsia="en-US"/>
    </w:rPr>
  </w:style>
  <w:style w:type="character" w:customStyle="1" w:styleId="Heading2Char">
    <w:name w:val="Heading 2 Char"/>
    <w:link w:val="Heading2"/>
    <w:uiPriority w:val="9"/>
    <w:rsid w:val="00E00F30"/>
    <w:rPr>
      <w:rFonts w:ascii="CMU Serif" w:eastAsia="HGGothicM" w:hAnsi="CMU Serif" w:cs="Tahoma"/>
      <w:b/>
      <w:bCs/>
      <w:sz w:val="32"/>
      <w:szCs w:val="26"/>
      <w:lang w:eastAsia="en-US"/>
    </w:rPr>
  </w:style>
  <w:style w:type="character" w:customStyle="1" w:styleId="Heading3Char">
    <w:name w:val="Heading 3 Char"/>
    <w:link w:val="Heading3"/>
    <w:uiPriority w:val="9"/>
    <w:rsid w:val="00413222"/>
    <w:rPr>
      <w:rFonts w:ascii="CMU Serif" w:eastAsia="HGGothicM" w:hAnsi="CMU Serif" w:cs="Tahoma"/>
      <w:b/>
      <w:bCs/>
      <w:sz w:val="24"/>
      <w:szCs w:val="22"/>
      <w:lang w:eastAsia="en-US"/>
    </w:rPr>
  </w:style>
  <w:style w:type="paragraph" w:styleId="Title">
    <w:name w:val="Title"/>
    <w:basedOn w:val="Normal"/>
    <w:next w:val="Normal"/>
    <w:link w:val="TitleChar"/>
    <w:uiPriority w:val="10"/>
    <w:pPr>
      <w:spacing w:after="300"/>
      <w:contextualSpacing/>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auto"/>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Cs w:val="24"/>
    </w:rPr>
  </w:style>
  <w:style w:type="character" w:customStyle="1" w:styleId="SubtitleChar">
    <w:name w:val="Subtitle Char"/>
    <w:link w:val="Subtitle"/>
    <w:uiPriority w:val="11"/>
    <w:rPr>
      <w:rFonts w:eastAsia="HGGothicM" w:cs="Tahoma"/>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link w:val="Header"/>
    <w:uiPriority w:val="99"/>
    <w:rPr>
      <w:rFonts w:eastAsia="HGSMinchoE"/>
    </w:rPr>
  </w:style>
  <w:style w:type="paragraph" w:styleId="NoSpacing">
    <w:name w:val="No Spacing"/>
    <w:link w:val="NoSpacingChar"/>
    <w:uiPriority w:val="1"/>
    <w:qFormat/>
    <w:rPr>
      <w:sz w:val="22"/>
      <w:szCs w:val="22"/>
      <w:lang w:val="en-US" w:eastAsia="en-US"/>
    </w:r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eastAsia="HGSMinchoE" w:hAnsi="Tahoma" w:cs="Tahoma"/>
      <w:sz w:val="16"/>
      <w:szCs w:val="16"/>
    </w:rPr>
  </w:style>
  <w:style w:type="character" w:customStyle="1" w:styleId="Heading4Char">
    <w:name w:val="Heading 4 Char"/>
    <w:link w:val="Heading4"/>
    <w:uiPriority w:val="9"/>
    <w:semiHidden/>
    <w:rPr>
      <w:rFonts w:ascii="Century Gothic" w:eastAsia="HGGothicM" w:hAnsi="Century Gothic" w:cs="Tahoma"/>
      <w:bCs/>
      <w:i/>
      <w:iCs/>
      <w:color w:val="auto"/>
      <w:sz w:val="23"/>
    </w:rPr>
  </w:style>
  <w:style w:type="character" w:customStyle="1" w:styleId="Heading5Char">
    <w:name w:val="Heading 5 Char"/>
    <w:link w:val="Heading5"/>
    <w:uiPriority w:val="9"/>
    <w:semiHidden/>
    <w:rPr>
      <w:rFonts w:ascii="Century Gothic" w:eastAsia="HGGothicM" w:hAnsi="Century Gothic" w:cs="Tahoma"/>
      <w:color w:val="000000"/>
    </w:rPr>
  </w:style>
  <w:style w:type="character" w:customStyle="1" w:styleId="Heading6Char">
    <w:name w:val="Heading 6 Char"/>
    <w:link w:val="Heading6"/>
    <w:uiPriority w:val="9"/>
    <w:semiHidden/>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link w:val="CaptionChar"/>
    <w:uiPriority w:val="35"/>
    <w:unhideWhenUsed/>
    <w:qFormat/>
    <w:rsid w:val="00D46C6B"/>
    <w:pPr>
      <w:jc w:val="center"/>
    </w:pPr>
    <w:rPr>
      <w:b/>
      <w:bCs/>
      <w:szCs w:val="18"/>
    </w:rPr>
  </w:style>
  <w:style w:type="character" w:styleId="Strong">
    <w:name w:val="Strong"/>
    <w:uiPriority w:val="22"/>
    <w:qFormat/>
    <w:rPr>
      <w:b/>
      <w:bCs/>
    </w:rPr>
  </w:style>
  <w:style w:type="character" w:styleId="Emphasis">
    <w:name w:val="Emphasis"/>
    <w:uiPriority w:val="20"/>
    <w:qFormat/>
    <w:rPr>
      <w:i/>
      <w:iCs/>
      <w:color w:val="auto"/>
    </w:rPr>
  </w:style>
  <w:style w:type="paragraph" w:styleId="ListParagraph">
    <w:name w:val="List Paragraph"/>
    <w:basedOn w:val="Normal"/>
    <w:uiPriority w:val="34"/>
    <w:qFormat/>
    <w:pPr>
      <w:spacing w:after="160"/>
      <w:ind w:left="1008" w:hanging="288"/>
      <w:contextualSpacing/>
    </w:pPr>
    <w:rPr>
      <w:rFonts w:eastAsia="Palatino Linotype"/>
      <w:sz w:val="21"/>
    </w:rPr>
  </w:style>
  <w:style w:type="paragraph" w:styleId="Quote">
    <w:name w:val="Quote"/>
    <w:basedOn w:val="Normal"/>
    <w:next w:val="Normal"/>
    <w:link w:val="QuoteChar"/>
    <w:uiPriority w:val="29"/>
    <w:qFormat/>
    <w:rsid w:val="00513823"/>
    <w:pPr>
      <w:spacing w:before="160" w:after="160" w:line="300" w:lineRule="auto"/>
      <w:ind w:left="144" w:right="144"/>
      <w:jc w:val="center"/>
    </w:pPr>
    <w:rPr>
      <w:rFonts w:ascii="Century Gothic" w:hAnsi="Century Gothic"/>
      <w:i/>
      <w:iCs/>
      <w:lang w:bidi="hi-IN"/>
    </w:rPr>
  </w:style>
  <w:style w:type="character" w:customStyle="1" w:styleId="QuoteChar">
    <w:name w:val="Quote Char"/>
    <w:link w:val="Quote"/>
    <w:uiPriority w:val="29"/>
    <w:rsid w:val="00513823"/>
    <w:rPr>
      <w:rFonts w:ascii="Century Gothic" w:hAnsi="Century Gothic"/>
      <w:i/>
      <w:iCs/>
      <w:sz w:val="24"/>
      <w:szCs w:val="22"/>
      <w:lang w:eastAsia="en-US"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auto"/>
    </w:rPr>
  </w:style>
  <w:style w:type="character" w:styleId="IntenseEmphasis">
    <w:name w:val="Intense Emphasis"/>
    <w:uiPriority w:val="21"/>
    <w:qFormat/>
    <w:rPr>
      <w:b/>
      <w:bCs/>
      <w:i/>
      <w:iCs/>
      <w:caps w:val="0"/>
      <w:smallCaps w:val="0"/>
      <w:color w:val="auto"/>
    </w:rPr>
  </w:style>
  <w:style w:type="character" w:styleId="SubtleReference">
    <w:name w:val="Subtle Reference"/>
    <w:uiPriority w:val="31"/>
    <w:qFormat/>
    <w:rPr>
      <w:smallCaps/>
      <w:color w:val="auto"/>
      <w:u w:val="single"/>
    </w:rPr>
  </w:style>
  <w:style w:type="character" w:styleId="IntenseReference">
    <w:name w:val="Intense Reference"/>
    <w:uiPriority w:val="32"/>
    <w:qFormat/>
    <w:rPr>
      <w:b/>
      <w:bCs/>
      <w:caps w:val="0"/>
      <w:smallCaps w:val="0"/>
      <w:color w:val="auto"/>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val="0"/>
      <w:i/>
      <w:sz w:val="28"/>
      <w:szCs w:val="28"/>
    </w:rPr>
  </w:style>
  <w:style w:type="character" w:styleId="PlaceholderText">
    <w:name w:val="Placeholder Text"/>
    <w:uiPriority w:val="99"/>
    <w:semiHidden/>
    <w:rPr>
      <w:color w:val="80808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OC1">
    <w:name w:val="toc 1"/>
    <w:basedOn w:val="NoSpacing"/>
    <w:next w:val="Normal"/>
    <w:autoRedefine/>
    <w:uiPriority w:val="39"/>
    <w:unhideWhenUsed/>
    <w:rsid w:val="00C859C2"/>
    <w:rPr>
      <w:rFonts w:ascii="CMU Serif" w:hAnsi="CMU Serif"/>
      <w:sz w:val="24"/>
    </w:rPr>
  </w:style>
  <w:style w:type="paragraph" w:styleId="TOC2">
    <w:name w:val="toc 2"/>
    <w:basedOn w:val="Normal"/>
    <w:next w:val="Normal"/>
    <w:autoRedefine/>
    <w:uiPriority w:val="39"/>
    <w:unhideWhenUsed/>
    <w:rsid w:val="00C859C2"/>
    <w:pPr>
      <w:ind w:left="220"/>
    </w:pPr>
  </w:style>
  <w:style w:type="character" w:styleId="Hyperlink">
    <w:name w:val="Hyperlink"/>
    <w:uiPriority w:val="99"/>
    <w:unhideWhenUsed/>
    <w:rsid w:val="003F6D68"/>
    <w:rPr>
      <w:color w:val="3399FF"/>
      <w:u w:val="single"/>
    </w:rPr>
  </w:style>
  <w:style w:type="character" w:styleId="CommentReference">
    <w:name w:val="annotation reference"/>
    <w:uiPriority w:val="99"/>
    <w:semiHidden/>
    <w:unhideWhenUsed/>
    <w:rsid w:val="00820E63"/>
    <w:rPr>
      <w:sz w:val="16"/>
      <w:szCs w:val="16"/>
    </w:rPr>
  </w:style>
  <w:style w:type="paragraph" w:styleId="CommentText">
    <w:name w:val="annotation text"/>
    <w:basedOn w:val="Normal"/>
    <w:link w:val="CommentTextChar"/>
    <w:uiPriority w:val="99"/>
    <w:semiHidden/>
    <w:unhideWhenUsed/>
    <w:rsid w:val="00820E63"/>
    <w:rPr>
      <w:sz w:val="20"/>
      <w:szCs w:val="20"/>
    </w:rPr>
  </w:style>
  <w:style w:type="character" w:customStyle="1" w:styleId="CommentTextChar">
    <w:name w:val="Comment Text Char"/>
    <w:link w:val="CommentText"/>
    <w:uiPriority w:val="99"/>
    <w:semiHidden/>
    <w:rsid w:val="00820E63"/>
    <w:rPr>
      <w:sz w:val="20"/>
      <w:szCs w:val="20"/>
      <w:lang w:val="en-GB"/>
    </w:rPr>
  </w:style>
  <w:style w:type="paragraph" w:styleId="CommentSubject">
    <w:name w:val="annotation subject"/>
    <w:basedOn w:val="CommentText"/>
    <w:next w:val="CommentText"/>
    <w:link w:val="CommentSubjectChar"/>
    <w:uiPriority w:val="99"/>
    <w:semiHidden/>
    <w:unhideWhenUsed/>
    <w:rsid w:val="00820E63"/>
    <w:rPr>
      <w:b/>
      <w:bCs/>
    </w:rPr>
  </w:style>
  <w:style w:type="character" w:customStyle="1" w:styleId="CommentSubjectChar">
    <w:name w:val="Comment Subject Char"/>
    <w:link w:val="CommentSubject"/>
    <w:uiPriority w:val="99"/>
    <w:semiHidden/>
    <w:rsid w:val="00820E63"/>
    <w:rPr>
      <w:b/>
      <w:bCs/>
      <w:sz w:val="20"/>
      <w:szCs w:val="20"/>
      <w:lang w:val="en-GB"/>
    </w:rPr>
  </w:style>
  <w:style w:type="paragraph" w:styleId="Revision">
    <w:name w:val="Revision"/>
    <w:hidden/>
    <w:uiPriority w:val="99"/>
    <w:semiHidden/>
    <w:rsid w:val="00820E63"/>
    <w:rPr>
      <w:sz w:val="22"/>
      <w:szCs w:val="22"/>
      <w:lang w:eastAsia="en-US"/>
    </w:rPr>
  </w:style>
  <w:style w:type="table" w:styleId="TableGrid">
    <w:name w:val="Table Grid"/>
    <w:basedOn w:val="TableNormal"/>
    <w:uiPriority w:val="59"/>
    <w:rsid w:val="006A6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859C2"/>
    <w:pPr>
      <w:ind w:left="440"/>
    </w:pPr>
  </w:style>
  <w:style w:type="paragraph" w:styleId="TableofFigures">
    <w:name w:val="table of figures"/>
    <w:basedOn w:val="Normal"/>
    <w:next w:val="Normal"/>
    <w:uiPriority w:val="99"/>
    <w:unhideWhenUsed/>
    <w:rsid w:val="00DF622B"/>
  </w:style>
  <w:style w:type="paragraph" w:styleId="Bibliography">
    <w:name w:val="Bibliography"/>
    <w:basedOn w:val="Normal"/>
    <w:next w:val="Normal"/>
    <w:uiPriority w:val="37"/>
    <w:unhideWhenUsed/>
    <w:rsid w:val="002574A2"/>
  </w:style>
  <w:style w:type="paragraph" w:customStyle="1" w:styleId="LaTeX">
    <w:name w:val="LaTeX"/>
    <w:basedOn w:val="Caption"/>
    <w:link w:val="LaTeXChar"/>
    <w:rsid w:val="002971ED"/>
  </w:style>
  <w:style w:type="character" w:customStyle="1" w:styleId="CaptionChar">
    <w:name w:val="Caption Char"/>
    <w:basedOn w:val="DefaultParagraphFont"/>
    <w:link w:val="Caption"/>
    <w:uiPriority w:val="35"/>
    <w:rsid w:val="00D46C6B"/>
    <w:rPr>
      <w:rFonts w:ascii="CMU Serif" w:hAnsi="CMU Serif"/>
      <w:b/>
      <w:bCs/>
      <w:sz w:val="24"/>
      <w:szCs w:val="18"/>
      <w:lang w:eastAsia="en-US"/>
    </w:rPr>
  </w:style>
  <w:style w:type="character" w:customStyle="1" w:styleId="LaTeXChar">
    <w:name w:val="LaTeX Char"/>
    <w:basedOn w:val="CaptionChar"/>
    <w:link w:val="LaTeX"/>
    <w:rsid w:val="002971ED"/>
    <w:rPr>
      <w:rFonts w:ascii="CMU Serif" w:hAnsi="CMU Serif"/>
      <w:b/>
      <w:bCs/>
      <w:sz w:val="24"/>
      <w:szCs w:val="18"/>
      <w:lang w:eastAsia="en-US"/>
    </w:rPr>
  </w:style>
  <w:style w:type="paragraph" w:styleId="TOC4">
    <w:name w:val="toc 4"/>
    <w:basedOn w:val="Normal"/>
    <w:next w:val="Normal"/>
    <w:autoRedefine/>
    <w:uiPriority w:val="39"/>
    <w:semiHidden/>
    <w:unhideWhenUsed/>
    <w:rsid w:val="00C859C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426">
      <w:bodyDiv w:val="1"/>
      <w:marLeft w:val="0"/>
      <w:marRight w:val="0"/>
      <w:marTop w:val="0"/>
      <w:marBottom w:val="0"/>
      <w:divBdr>
        <w:top w:val="none" w:sz="0" w:space="0" w:color="auto"/>
        <w:left w:val="none" w:sz="0" w:space="0" w:color="auto"/>
        <w:bottom w:val="none" w:sz="0" w:space="0" w:color="auto"/>
        <w:right w:val="none" w:sz="0" w:space="0" w:color="auto"/>
      </w:divBdr>
    </w:div>
    <w:div w:id="2247534">
      <w:bodyDiv w:val="1"/>
      <w:marLeft w:val="0"/>
      <w:marRight w:val="0"/>
      <w:marTop w:val="0"/>
      <w:marBottom w:val="0"/>
      <w:divBdr>
        <w:top w:val="none" w:sz="0" w:space="0" w:color="auto"/>
        <w:left w:val="none" w:sz="0" w:space="0" w:color="auto"/>
        <w:bottom w:val="none" w:sz="0" w:space="0" w:color="auto"/>
        <w:right w:val="none" w:sz="0" w:space="0" w:color="auto"/>
      </w:divBdr>
    </w:div>
    <w:div w:id="27612094">
      <w:bodyDiv w:val="1"/>
      <w:marLeft w:val="0"/>
      <w:marRight w:val="0"/>
      <w:marTop w:val="0"/>
      <w:marBottom w:val="0"/>
      <w:divBdr>
        <w:top w:val="none" w:sz="0" w:space="0" w:color="auto"/>
        <w:left w:val="none" w:sz="0" w:space="0" w:color="auto"/>
        <w:bottom w:val="none" w:sz="0" w:space="0" w:color="auto"/>
        <w:right w:val="none" w:sz="0" w:space="0" w:color="auto"/>
      </w:divBdr>
    </w:div>
    <w:div w:id="28840157">
      <w:bodyDiv w:val="1"/>
      <w:marLeft w:val="0"/>
      <w:marRight w:val="0"/>
      <w:marTop w:val="0"/>
      <w:marBottom w:val="0"/>
      <w:divBdr>
        <w:top w:val="none" w:sz="0" w:space="0" w:color="auto"/>
        <w:left w:val="none" w:sz="0" w:space="0" w:color="auto"/>
        <w:bottom w:val="none" w:sz="0" w:space="0" w:color="auto"/>
        <w:right w:val="none" w:sz="0" w:space="0" w:color="auto"/>
      </w:divBdr>
    </w:div>
    <w:div w:id="39330490">
      <w:bodyDiv w:val="1"/>
      <w:marLeft w:val="0"/>
      <w:marRight w:val="0"/>
      <w:marTop w:val="0"/>
      <w:marBottom w:val="0"/>
      <w:divBdr>
        <w:top w:val="none" w:sz="0" w:space="0" w:color="auto"/>
        <w:left w:val="none" w:sz="0" w:space="0" w:color="auto"/>
        <w:bottom w:val="none" w:sz="0" w:space="0" w:color="auto"/>
        <w:right w:val="none" w:sz="0" w:space="0" w:color="auto"/>
      </w:divBdr>
    </w:div>
    <w:div w:id="44648294">
      <w:bodyDiv w:val="1"/>
      <w:marLeft w:val="0"/>
      <w:marRight w:val="0"/>
      <w:marTop w:val="0"/>
      <w:marBottom w:val="0"/>
      <w:divBdr>
        <w:top w:val="none" w:sz="0" w:space="0" w:color="auto"/>
        <w:left w:val="none" w:sz="0" w:space="0" w:color="auto"/>
        <w:bottom w:val="none" w:sz="0" w:space="0" w:color="auto"/>
        <w:right w:val="none" w:sz="0" w:space="0" w:color="auto"/>
      </w:divBdr>
    </w:div>
    <w:div w:id="50660086">
      <w:bodyDiv w:val="1"/>
      <w:marLeft w:val="0"/>
      <w:marRight w:val="0"/>
      <w:marTop w:val="0"/>
      <w:marBottom w:val="0"/>
      <w:divBdr>
        <w:top w:val="none" w:sz="0" w:space="0" w:color="auto"/>
        <w:left w:val="none" w:sz="0" w:space="0" w:color="auto"/>
        <w:bottom w:val="none" w:sz="0" w:space="0" w:color="auto"/>
        <w:right w:val="none" w:sz="0" w:space="0" w:color="auto"/>
      </w:divBdr>
    </w:div>
    <w:div w:id="62876283">
      <w:bodyDiv w:val="1"/>
      <w:marLeft w:val="0"/>
      <w:marRight w:val="0"/>
      <w:marTop w:val="0"/>
      <w:marBottom w:val="0"/>
      <w:divBdr>
        <w:top w:val="none" w:sz="0" w:space="0" w:color="auto"/>
        <w:left w:val="none" w:sz="0" w:space="0" w:color="auto"/>
        <w:bottom w:val="none" w:sz="0" w:space="0" w:color="auto"/>
        <w:right w:val="none" w:sz="0" w:space="0" w:color="auto"/>
      </w:divBdr>
    </w:div>
    <w:div w:id="66541671">
      <w:bodyDiv w:val="1"/>
      <w:marLeft w:val="0"/>
      <w:marRight w:val="0"/>
      <w:marTop w:val="0"/>
      <w:marBottom w:val="0"/>
      <w:divBdr>
        <w:top w:val="none" w:sz="0" w:space="0" w:color="auto"/>
        <w:left w:val="none" w:sz="0" w:space="0" w:color="auto"/>
        <w:bottom w:val="none" w:sz="0" w:space="0" w:color="auto"/>
        <w:right w:val="none" w:sz="0" w:space="0" w:color="auto"/>
      </w:divBdr>
    </w:div>
    <w:div w:id="78337270">
      <w:bodyDiv w:val="1"/>
      <w:marLeft w:val="0"/>
      <w:marRight w:val="0"/>
      <w:marTop w:val="0"/>
      <w:marBottom w:val="0"/>
      <w:divBdr>
        <w:top w:val="none" w:sz="0" w:space="0" w:color="auto"/>
        <w:left w:val="none" w:sz="0" w:space="0" w:color="auto"/>
        <w:bottom w:val="none" w:sz="0" w:space="0" w:color="auto"/>
        <w:right w:val="none" w:sz="0" w:space="0" w:color="auto"/>
      </w:divBdr>
    </w:div>
    <w:div w:id="80377572">
      <w:bodyDiv w:val="1"/>
      <w:marLeft w:val="0"/>
      <w:marRight w:val="0"/>
      <w:marTop w:val="0"/>
      <w:marBottom w:val="0"/>
      <w:divBdr>
        <w:top w:val="none" w:sz="0" w:space="0" w:color="auto"/>
        <w:left w:val="none" w:sz="0" w:space="0" w:color="auto"/>
        <w:bottom w:val="none" w:sz="0" w:space="0" w:color="auto"/>
        <w:right w:val="none" w:sz="0" w:space="0" w:color="auto"/>
      </w:divBdr>
    </w:div>
    <w:div w:id="83579218">
      <w:bodyDiv w:val="1"/>
      <w:marLeft w:val="0"/>
      <w:marRight w:val="0"/>
      <w:marTop w:val="0"/>
      <w:marBottom w:val="0"/>
      <w:divBdr>
        <w:top w:val="none" w:sz="0" w:space="0" w:color="auto"/>
        <w:left w:val="none" w:sz="0" w:space="0" w:color="auto"/>
        <w:bottom w:val="none" w:sz="0" w:space="0" w:color="auto"/>
        <w:right w:val="none" w:sz="0" w:space="0" w:color="auto"/>
      </w:divBdr>
    </w:div>
    <w:div w:id="86387799">
      <w:bodyDiv w:val="1"/>
      <w:marLeft w:val="0"/>
      <w:marRight w:val="0"/>
      <w:marTop w:val="0"/>
      <w:marBottom w:val="0"/>
      <w:divBdr>
        <w:top w:val="none" w:sz="0" w:space="0" w:color="auto"/>
        <w:left w:val="none" w:sz="0" w:space="0" w:color="auto"/>
        <w:bottom w:val="none" w:sz="0" w:space="0" w:color="auto"/>
        <w:right w:val="none" w:sz="0" w:space="0" w:color="auto"/>
      </w:divBdr>
    </w:div>
    <w:div w:id="91778917">
      <w:bodyDiv w:val="1"/>
      <w:marLeft w:val="0"/>
      <w:marRight w:val="0"/>
      <w:marTop w:val="0"/>
      <w:marBottom w:val="0"/>
      <w:divBdr>
        <w:top w:val="none" w:sz="0" w:space="0" w:color="auto"/>
        <w:left w:val="none" w:sz="0" w:space="0" w:color="auto"/>
        <w:bottom w:val="none" w:sz="0" w:space="0" w:color="auto"/>
        <w:right w:val="none" w:sz="0" w:space="0" w:color="auto"/>
      </w:divBdr>
    </w:div>
    <w:div w:id="94401221">
      <w:bodyDiv w:val="1"/>
      <w:marLeft w:val="0"/>
      <w:marRight w:val="0"/>
      <w:marTop w:val="0"/>
      <w:marBottom w:val="0"/>
      <w:divBdr>
        <w:top w:val="none" w:sz="0" w:space="0" w:color="auto"/>
        <w:left w:val="none" w:sz="0" w:space="0" w:color="auto"/>
        <w:bottom w:val="none" w:sz="0" w:space="0" w:color="auto"/>
        <w:right w:val="none" w:sz="0" w:space="0" w:color="auto"/>
      </w:divBdr>
    </w:div>
    <w:div w:id="95759757">
      <w:bodyDiv w:val="1"/>
      <w:marLeft w:val="0"/>
      <w:marRight w:val="0"/>
      <w:marTop w:val="0"/>
      <w:marBottom w:val="0"/>
      <w:divBdr>
        <w:top w:val="none" w:sz="0" w:space="0" w:color="auto"/>
        <w:left w:val="none" w:sz="0" w:space="0" w:color="auto"/>
        <w:bottom w:val="none" w:sz="0" w:space="0" w:color="auto"/>
        <w:right w:val="none" w:sz="0" w:space="0" w:color="auto"/>
      </w:divBdr>
    </w:div>
    <w:div w:id="102848460">
      <w:bodyDiv w:val="1"/>
      <w:marLeft w:val="0"/>
      <w:marRight w:val="0"/>
      <w:marTop w:val="0"/>
      <w:marBottom w:val="0"/>
      <w:divBdr>
        <w:top w:val="none" w:sz="0" w:space="0" w:color="auto"/>
        <w:left w:val="none" w:sz="0" w:space="0" w:color="auto"/>
        <w:bottom w:val="none" w:sz="0" w:space="0" w:color="auto"/>
        <w:right w:val="none" w:sz="0" w:space="0" w:color="auto"/>
      </w:divBdr>
    </w:div>
    <w:div w:id="109126582">
      <w:bodyDiv w:val="1"/>
      <w:marLeft w:val="0"/>
      <w:marRight w:val="0"/>
      <w:marTop w:val="0"/>
      <w:marBottom w:val="0"/>
      <w:divBdr>
        <w:top w:val="none" w:sz="0" w:space="0" w:color="auto"/>
        <w:left w:val="none" w:sz="0" w:space="0" w:color="auto"/>
        <w:bottom w:val="none" w:sz="0" w:space="0" w:color="auto"/>
        <w:right w:val="none" w:sz="0" w:space="0" w:color="auto"/>
      </w:divBdr>
    </w:div>
    <w:div w:id="116532498">
      <w:bodyDiv w:val="1"/>
      <w:marLeft w:val="0"/>
      <w:marRight w:val="0"/>
      <w:marTop w:val="0"/>
      <w:marBottom w:val="0"/>
      <w:divBdr>
        <w:top w:val="none" w:sz="0" w:space="0" w:color="auto"/>
        <w:left w:val="none" w:sz="0" w:space="0" w:color="auto"/>
        <w:bottom w:val="none" w:sz="0" w:space="0" w:color="auto"/>
        <w:right w:val="none" w:sz="0" w:space="0" w:color="auto"/>
      </w:divBdr>
    </w:div>
    <w:div w:id="136262733">
      <w:bodyDiv w:val="1"/>
      <w:marLeft w:val="0"/>
      <w:marRight w:val="0"/>
      <w:marTop w:val="0"/>
      <w:marBottom w:val="0"/>
      <w:divBdr>
        <w:top w:val="none" w:sz="0" w:space="0" w:color="auto"/>
        <w:left w:val="none" w:sz="0" w:space="0" w:color="auto"/>
        <w:bottom w:val="none" w:sz="0" w:space="0" w:color="auto"/>
        <w:right w:val="none" w:sz="0" w:space="0" w:color="auto"/>
      </w:divBdr>
    </w:div>
    <w:div w:id="140318462">
      <w:bodyDiv w:val="1"/>
      <w:marLeft w:val="0"/>
      <w:marRight w:val="0"/>
      <w:marTop w:val="0"/>
      <w:marBottom w:val="0"/>
      <w:divBdr>
        <w:top w:val="none" w:sz="0" w:space="0" w:color="auto"/>
        <w:left w:val="none" w:sz="0" w:space="0" w:color="auto"/>
        <w:bottom w:val="none" w:sz="0" w:space="0" w:color="auto"/>
        <w:right w:val="none" w:sz="0" w:space="0" w:color="auto"/>
      </w:divBdr>
    </w:div>
    <w:div w:id="149641311">
      <w:bodyDiv w:val="1"/>
      <w:marLeft w:val="0"/>
      <w:marRight w:val="0"/>
      <w:marTop w:val="0"/>
      <w:marBottom w:val="0"/>
      <w:divBdr>
        <w:top w:val="none" w:sz="0" w:space="0" w:color="auto"/>
        <w:left w:val="none" w:sz="0" w:space="0" w:color="auto"/>
        <w:bottom w:val="none" w:sz="0" w:space="0" w:color="auto"/>
        <w:right w:val="none" w:sz="0" w:space="0" w:color="auto"/>
      </w:divBdr>
    </w:div>
    <w:div w:id="159076798">
      <w:bodyDiv w:val="1"/>
      <w:marLeft w:val="0"/>
      <w:marRight w:val="0"/>
      <w:marTop w:val="0"/>
      <w:marBottom w:val="0"/>
      <w:divBdr>
        <w:top w:val="none" w:sz="0" w:space="0" w:color="auto"/>
        <w:left w:val="none" w:sz="0" w:space="0" w:color="auto"/>
        <w:bottom w:val="none" w:sz="0" w:space="0" w:color="auto"/>
        <w:right w:val="none" w:sz="0" w:space="0" w:color="auto"/>
      </w:divBdr>
    </w:div>
    <w:div w:id="166334295">
      <w:bodyDiv w:val="1"/>
      <w:marLeft w:val="0"/>
      <w:marRight w:val="0"/>
      <w:marTop w:val="0"/>
      <w:marBottom w:val="0"/>
      <w:divBdr>
        <w:top w:val="none" w:sz="0" w:space="0" w:color="auto"/>
        <w:left w:val="none" w:sz="0" w:space="0" w:color="auto"/>
        <w:bottom w:val="none" w:sz="0" w:space="0" w:color="auto"/>
        <w:right w:val="none" w:sz="0" w:space="0" w:color="auto"/>
      </w:divBdr>
    </w:div>
    <w:div w:id="168955316">
      <w:bodyDiv w:val="1"/>
      <w:marLeft w:val="0"/>
      <w:marRight w:val="0"/>
      <w:marTop w:val="0"/>
      <w:marBottom w:val="0"/>
      <w:divBdr>
        <w:top w:val="none" w:sz="0" w:space="0" w:color="auto"/>
        <w:left w:val="none" w:sz="0" w:space="0" w:color="auto"/>
        <w:bottom w:val="none" w:sz="0" w:space="0" w:color="auto"/>
        <w:right w:val="none" w:sz="0" w:space="0" w:color="auto"/>
      </w:divBdr>
    </w:div>
    <w:div w:id="180969948">
      <w:bodyDiv w:val="1"/>
      <w:marLeft w:val="0"/>
      <w:marRight w:val="0"/>
      <w:marTop w:val="0"/>
      <w:marBottom w:val="0"/>
      <w:divBdr>
        <w:top w:val="none" w:sz="0" w:space="0" w:color="auto"/>
        <w:left w:val="none" w:sz="0" w:space="0" w:color="auto"/>
        <w:bottom w:val="none" w:sz="0" w:space="0" w:color="auto"/>
        <w:right w:val="none" w:sz="0" w:space="0" w:color="auto"/>
      </w:divBdr>
    </w:div>
    <w:div w:id="196042052">
      <w:bodyDiv w:val="1"/>
      <w:marLeft w:val="0"/>
      <w:marRight w:val="0"/>
      <w:marTop w:val="0"/>
      <w:marBottom w:val="0"/>
      <w:divBdr>
        <w:top w:val="none" w:sz="0" w:space="0" w:color="auto"/>
        <w:left w:val="none" w:sz="0" w:space="0" w:color="auto"/>
        <w:bottom w:val="none" w:sz="0" w:space="0" w:color="auto"/>
        <w:right w:val="none" w:sz="0" w:space="0" w:color="auto"/>
      </w:divBdr>
    </w:div>
    <w:div w:id="196087686">
      <w:bodyDiv w:val="1"/>
      <w:marLeft w:val="0"/>
      <w:marRight w:val="0"/>
      <w:marTop w:val="0"/>
      <w:marBottom w:val="0"/>
      <w:divBdr>
        <w:top w:val="none" w:sz="0" w:space="0" w:color="auto"/>
        <w:left w:val="none" w:sz="0" w:space="0" w:color="auto"/>
        <w:bottom w:val="none" w:sz="0" w:space="0" w:color="auto"/>
        <w:right w:val="none" w:sz="0" w:space="0" w:color="auto"/>
      </w:divBdr>
    </w:div>
    <w:div w:id="196550402">
      <w:bodyDiv w:val="1"/>
      <w:marLeft w:val="0"/>
      <w:marRight w:val="0"/>
      <w:marTop w:val="0"/>
      <w:marBottom w:val="0"/>
      <w:divBdr>
        <w:top w:val="none" w:sz="0" w:space="0" w:color="auto"/>
        <w:left w:val="none" w:sz="0" w:space="0" w:color="auto"/>
        <w:bottom w:val="none" w:sz="0" w:space="0" w:color="auto"/>
        <w:right w:val="none" w:sz="0" w:space="0" w:color="auto"/>
      </w:divBdr>
    </w:div>
    <w:div w:id="210651044">
      <w:bodyDiv w:val="1"/>
      <w:marLeft w:val="0"/>
      <w:marRight w:val="0"/>
      <w:marTop w:val="0"/>
      <w:marBottom w:val="0"/>
      <w:divBdr>
        <w:top w:val="none" w:sz="0" w:space="0" w:color="auto"/>
        <w:left w:val="none" w:sz="0" w:space="0" w:color="auto"/>
        <w:bottom w:val="none" w:sz="0" w:space="0" w:color="auto"/>
        <w:right w:val="none" w:sz="0" w:space="0" w:color="auto"/>
      </w:divBdr>
    </w:div>
    <w:div w:id="226575374">
      <w:bodyDiv w:val="1"/>
      <w:marLeft w:val="0"/>
      <w:marRight w:val="0"/>
      <w:marTop w:val="0"/>
      <w:marBottom w:val="0"/>
      <w:divBdr>
        <w:top w:val="none" w:sz="0" w:space="0" w:color="auto"/>
        <w:left w:val="none" w:sz="0" w:space="0" w:color="auto"/>
        <w:bottom w:val="none" w:sz="0" w:space="0" w:color="auto"/>
        <w:right w:val="none" w:sz="0" w:space="0" w:color="auto"/>
      </w:divBdr>
    </w:div>
    <w:div w:id="234054891">
      <w:bodyDiv w:val="1"/>
      <w:marLeft w:val="0"/>
      <w:marRight w:val="0"/>
      <w:marTop w:val="0"/>
      <w:marBottom w:val="0"/>
      <w:divBdr>
        <w:top w:val="none" w:sz="0" w:space="0" w:color="auto"/>
        <w:left w:val="none" w:sz="0" w:space="0" w:color="auto"/>
        <w:bottom w:val="none" w:sz="0" w:space="0" w:color="auto"/>
        <w:right w:val="none" w:sz="0" w:space="0" w:color="auto"/>
      </w:divBdr>
    </w:div>
    <w:div w:id="246303460">
      <w:bodyDiv w:val="1"/>
      <w:marLeft w:val="0"/>
      <w:marRight w:val="0"/>
      <w:marTop w:val="0"/>
      <w:marBottom w:val="0"/>
      <w:divBdr>
        <w:top w:val="none" w:sz="0" w:space="0" w:color="auto"/>
        <w:left w:val="none" w:sz="0" w:space="0" w:color="auto"/>
        <w:bottom w:val="none" w:sz="0" w:space="0" w:color="auto"/>
        <w:right w:val="none" w:sz="0" w:space="0" w:color="auto"/>
      </w:divBdr>
    </w:div>
    <w:div w:id="283118327">
      <w:bodyDiv w:val="1"/>
      <w:marLeft w:val="0"/>
      <w:marRight w:val="0"/>
      <w:marTop w:val="0"/>
      <w:marBottom w:val="0"/>
      <w:divBdr>
        <w:top w:val="none" w:sz="0" w:space="0" w:color="auto"/>
        <w:left w:val="none" w:sz="0" w:space="0" w:color="auto"/>
        <w:bottom w:val="none" w:sz="0" w:space="0" w:color="auto"/>
        <w:right w:val="none" w:sz="0" w:space="0" w:color="auto"/>
      </w:divBdr>
    </w:div>
    <w:div w:id="297344568">
      <w:bodyDiv w:val="1"/>
      <w:marLeft w:val="0"/>
      <w:marRight w:val="0"/>
      <w:marTop w:val="0"/>
      <w:marBottom w:val="0"/>
      <w:divBdr>
        <w:top w:val="none" w:sz="0" w:space="0" w:color="auto"/>
        <w:left w:val="none" w:sz="0" w:space="0" w:color="auto"/>
        <w:bottom w:val="none" w:sz="0" w:space="0" w:color="auto"/>
        <w:right w:val="none" w:sz="0" w:space="0" w:color="auto"/>
      </w:divBdr>
    </w:div>
    <w:div w:id="304355100">
      <w:bodyDiv w:val="1"/>
      <w:marLeft w:val="0"/>
      <w:marRight w:val="0"/>
      <w:marTop w:val="0"/>
      <w:marBottom w:val="0"/>
      <w:divBdr>
        <w:top w:val="none" w:sz="0" w:space="0" w:color="auto"/>
        <w:left w:val="none" w:sz="0" w:space="0" w:color="auto"/>
        <w:bottom w:val="none" w:sz="0" w:space="0" w:color="auto"/>
        <w:right w:val="none" w:sz="0" w:space="0" w:color="auto"/>
      </w:divBdr>
    </w:div>
    <w:div w:id="309557920">
      <w:bodyDiv w:val="1"/>
      <w:marLeft w:val="0"/>
      <w:marRight w:val="0"/>
      <w:marTop w:val="0"/>
      <w:marBottom w:val="0"/>
      <w:divBdr>
        <w:top w:val="none" w:sz="0" w:space="0" w:color="auto"/>
        <w:left w:val="none" w:sz="0" w:space="0" w:color="auto"/>
        <w:bottom w:val="none" w:sz="0" w:space="0" w:color="auto"/>
        <w:right w:val="none" w:sz="0" w:space="0" w:color="auto"/>
      </w:divBdr>
    </w:div>
    <w:div w:id="325742664">
      <w:bodyDiv w:val="1"/>
      <w:marLeft w:val="0"/>
      <w:marRight w:val="0"/>
      <w:marTop w:val="0"/>
      <w:marBottom w:val="0"/>
      <w:divBdr>
        <w:top w:val="none" w:sz="0" w:space="0" w:color="auto"/>
        <w:left w:val="none" w:sz="0" w:space="0" w:color="auto"/>
        <w:bottom w:val="none" w:sz="0" w:space="0" w:color="auto"/>
        <w:right w:val="none" w:sz="0" w:space="0" w:color="auto"/>
      </w:divBdr>
    </w:div>
    <w:div w:id="347483895">
      <w:bodyDiv w:val="1"/>
      <w:marLeft w:val="0"/>
      <w:marRight w:val="0"/>
      <w:marTop w:val="0"/>
      <w:marBottom w:val="0"/>
      <w:divBdr>
        <w:top w:val="none" w:sz="0" w:space="0" w:color="auto"/>
        <w:left w:val="none" w:sz="0" w:space="0" w:color="auto"/>
        <w:bottom w:val="none" w:sz="0" w:space="0" w:color="auto"/>
        <w:right w:val="none" w:sz="0" w:space="0" w:color="auto"/>
      </w:divBdr>
    </w:div>
    <w:div w:id="370224221">
      <w:bodyDiv w:val="1"/>
      <w:marLeft w:val="0"/>
      <w:marRight w:val="0"/>
      <w:marTop w:val="0"/>
      <w:marBottom w:val="0"/>
      <w:divBdr>
        <w:top w:val="none" w:sz="0" w:space="0" w:color="auto"/>
        <w:left w:val="none" w:sz="0" w:space="0" w:color="auto"/>
        <w:bottom w:val="none" w:sz="0" w:space="0" w:color="auto"/>
        <w:right w:val="none" w:sz="0" w:space="0" w:color="auto"/>
      </w:divBdr>
    </w:div>
    <w:div w:id="372661547">
      <w:bodyDiv w:val="1"/>
      <w:marLeft w:val="0"/>
      <w:marRight w:val="0"/>
      <w:marTop w:val="0"/>
      <w:marBottom w:val="0"/>
      <w:divBdr>
        <w:top w:val="none" w:sz="0" w:space="0" w:color="auto"/>
        <w:left w:val="none" w:sz="0" w:space="0" w:color="auto"/>
        <w:bottom w:val="none" w:sz="0" w:space="0" w:color="auto"/>
        <w:right w:val="none" w:sz="0" w:space="0" w:color="auto"/>
      </w:divBdr>
    </w:div>
    <w:div w:id="379675072">
      <w:bodyDiv w:val="1"/>
      <w:marLeft w:val="0"/>
      <w:marRight w:val="0"/>
      <w:marTop w:val="0"/>
      <w:marBottom w:val="0"/>
      <w:divBdr>
        <w:top w:val="none" w:sz="0" w:space="0" w:color="auto"/>
        <w:left w:val="none" w:sz="0" w:space="0" w:color="auto"/>
        <w:bottom w:val="none" w:sz="0" w:space="0" w:color="auto"/>
        <w:right w:val="none" w:sz="0" w:space="0" w:color="auto"/>
      </w:divBdr>
    </w:div>
    <w:div w:id="398328807">
      <w:bodyDiv w:val="1"/>
      <w:marLeft w:val="0"/>
      <w:marRight w:val="0"/>
      <w:marTop w:val="0"/>
      <w:marBottom w:val="0"/>
      <w:divBdr>
        <w:top w:val="none" w:sz="0" w:space="0" w:color="auto"/>
        <w:left w:val="none" w:sz="0" w:space="0" w:color="auto"/>
        <w:bottom w:val="none" w:sz="0" w:space="0" w:color="auto"/>
        <w:right w:val="none" w:sz="0" w:space="0" w:color="auto"/>
      </w:divBdr>
    </w:div>
    <w:div w:id="403452009">
      <w:bodyDiv w:val="1"/>
      <w:marLeft w:val="0"/>
      <w:marRight w:val="0"/>
      <w:marTop w:val="0"/>
      <w:marBottom w:val="0"/>
      <w:divBdr>
        <w:top w:val="none" w:sz="0" w:space="0" w:color="auto"/>
        <w:left w:val="none" w:sz="0" w:space="0" w:color="auto"/>
        <w:bottom w:val="none" w:sz="0" w:space="0" w:color="auto"/>
        <w:right w:val="none" w:sz="0" w:space="0" w:color="auto"/>
      </w:divBdr>
    </w:div>
    <w:div w:id="408576411">
      <w:bodyDiv w:val="1"/>
      <w:marLeft w:val="0"/>
      <w:marRight w:val="0"/>
      <w:marTop w:val="0"/>
      <w:marBottom w:val="0"/>
      <w:divBdr>
        <w:top w:val="none" w:sz="0" w:space="0" w:color="auto"/>
        <w:left w:val="none" w:sz="0" w:space="0" w:color="auto"/>
        <w:bottom w:val="none" w:sz="0" w:space="0" w:color="auto"/>
        <w:right w:val="none" w:sz="0" w:space="0" w:color="auto"/>
      </w:divBdr>
    </w:div>
    <w:div w:id="408621247">
      <w:bodyDiv w:val="1"/>
      <w:marLeft w:val="0"/>
      <w:marRight w:val="0"/>
      <w:marTop w:val="0"/>
      <w:marBottom w:val="0"/>
      <w:divBdr>
        <w:top w:val="none" w:sz="0" w:space="0" w:color="auto"/>
        <w:left w:val="none" w:sz="0" w:space="0" w:color="auto"/>
        <w:bottom w:val="none" w:sz="0" w:space="0" w:color="auto"/>
        <w:right w:val="none" w:sz="0" w:space="0" w:color="auto"/>
      </w:divBdr>
    </w:div>
    <w:div w:id="409349010">
      <w:bodyDiv w:val="1"/>
      <w:marLeft w:val="0"/>
      <w:marRight w:val="0"/>
      <w:marTop w:val="0"/>
      <w:marBottom w:val="0"/>
      <w:divBdr>
        <w:top w:val="none" w:sz="0" w:space="0" w:color="auto"/>
        <w:left w:val="none" w:sz="0" w:space="0" w:color="auto"/>
        <w:bottom w:val="none" w:sz="0" w:space="0" w:color="auto"/>
        <w:right w:val="none" w:sz="0" w:space="0" w:color="auto"/>
      </w:divBdr>
    </w:div>
    <w:div w:id="420762560">
      <w:bodyDiv w:val="1"/>
      <w:marLeft w:val="0"/>
      <w:marRight w:val="0"/>
      <w:marTop w:val="0"/>
      <w:marBottom w:val="0"/>
      <w:divBdr>
        <w:top w:val="none" w:sz="0" w:space="0" w:color="auto"/>
        <w:left w:val="none" w:sz="0" w:space="0" w:color="auto"/>
        <w:bottom w:val="none" w:sz="0" w:space="0" w:color="auto"/>
        <w:right w:val="none" w:sz="0" w:space="0" w:color="auto"/>
      </w:divBdr>
    </w:div>
    <w:div w:id="425463826">
      <w:bodyDiv w:val="1"/>
      <w:marLeft w:val="0"/>
      <w:marRight w:val="0"/>
      <w:marTop w:val="0"/>
      <w:marBottom w:val="0"/>
      <w:divBdr>
        <w:top w:val="none" w:sz="0" w:space="0" w:color="auto"/>
        <w:left w:val="none" w:sz="0" w:space="0" w:color="auto"/>
        <w:bottom w:val="none" w:sz="0" w:space="0" w:color="auto"/>
        <w:right w:val="none" w:sz="0" w:space="0" w:color="auto"/>
      </w:divBdr>
    </w:div>
    <w:div w:id="439110417">
      <w:bodyDiv w:val="1"/>
      <w:marLeft w:val="0"/>
      <w:marRight w:val="0"/>
      <w:marTop w:val="0"/>
      <w:marBottom w:val="0"/>
      <w:divBdr>
        <w:top w:val="none" w:sz="0" w:space="0" w:color="auto"/>
        <w:left w:val="none" w:sz="0" w:space="0" w:color="auto"/>
        <w:bottom w:val="none" w:sz="0" w:space="0" w:color="auto"/>
        <w:right w:val="none" w:sz="0" w:space="0" w:color="auto"/>
      </w:divBdr>
    </w:div>
    <w:div w:id="444693758">
      <w:bodyDiv w:val="1"/>
      <w:marLeft w:val="0"/>
      <w:marRight w:val="0"/>
      <w:marTop w:val="0"/>
      <w:marBottom w:val="0"/>
      <w:divBdr>
        <w:top w:val="none" w:sz="0" w:space="0" w:color="auto"/>
        <w:left w:val="none" w:sz="0" w:space="0" w:color="auto"/>
        <w:bottom w:val="none" w:sz="0" w:space="0" w:color="auto"/>
        <w:right w:val="none" w:sz="0" w:space="0" w:color="auto"/>
      </w:divBdr>
    </w:div>
    <w:div w:id="447748027">
      <w:bodyDiv w:val="1"/>
      <w:marLeft w:val="0"/>
      <w:marRight w:val="0"/>
      <w:marTop w:val="0"/>
      <w:marBottom w:val="0"/>
      <w:divBdr>
        <w:top w:val="none" w:sz="0" w:space="0" w:color="auto"/>
        <w:left w:val="none" w:sz="0" w:space="0" w:color="auto"/>
        <w:bottom w:val="none" w:sz="0" w:space="0" w:color="auto"/>
        <w:right w:val="none" w:sz="0" w:space="0" w:color="auto"/>
      </w:divBdr>
    </w:div>
    <w:div w:id="477042523">
      <w:bodyDiv w:val="1"/>
      <w:marLeft w:val="0"/>
      <w:marRight w:val="0"/>
      <w:marTop w:val="0"/>
      <w:marBottom w:val="0"/>
      <w:divBdr>
        <w:top w:val="none" w:sz="0" w:space="0" w:color="auto"/>
        <w:left w:val="none" w:sz="0" w:space="0" w:color="auto"/>
        <w:bottom w:val="none" w:sz="0" w:space="0" w:color="auto"/>
        <w:right w:val="none" w:sz="0" w:space="0" w:color="auto"/>
      </w:divBdr>
    </w:div>
    <w:div w:id="493762593">
      <w:bodyDiv w:val="1"/>
      <w:marLeft w:val="0"/>
      <w:marRight w:val="0"/>
      <w:marTop w:val="0"/>
      <w:marBottom w:val="0"/>
      <w:divBdr>
        <w:top w:val="none" w:sz="0" w:space="0" w:color="auto"/>
        <w:left w:val="none" w:sz="0" w:space="0" w:color="auto"/>
        <w:bottom w:val="none" w:sz="0" w:space="0" w:color="auto"/>
        <w:right w:val="none" w:sz="0" w:space="0" w:color="auto"/>
      </w:divBdr>
    </w:div>
    <w:div w:id="498929939">
      <w:bodyDiv w:val="1"/>
      <w:marLeft w:val="0"/>
      <w:marRight w:val="0"/>
      <w:marTop w:val="0"/>
      <w:marBottom w:val="0"/>
      <w:divBdr>
        <w:top w:val="none" w:sz="0" w:space="0" w:color="auto"/>
        <w:left w:val="none" w:sz="0" w:space="0" w:color="auto"/>
        <w:bottom w:val="none" w:sz="0" w:space="0" w:color="auto"/>
        <w:right w:val="none" w:sz="0" w:space="0" w:color="auto"/>
      </w:divBdr>
    </w:div>
    <w:div w:id="507328563">
      <w:bodyDiv w:val="1"/>
      <w:marLeft w:val="0"/>
      <w:marRight w:val="0"/>
      <w:marTop w:val="0"/>
      <w:marBottom w:val="0"/>
      <w:divBdr>
        <w:top w:val="none" w:sz="0" w:space="0" w:color="auto"/>
        <w:left w:val="none" w:sz="0" w:space="0" w:color="auto"/>
        <w:bottom w:val="none" w:sz="0" w:space="0" w:color="auto"/>
        <w:right w:val="none" w:sz="0" w:space="0" w:color="auto"/>
      </w:divBdr>
    </w:div>
    <w:div w:id="518008900">
      <w:bodyDiv w:val="1"/>
      <w:marLeft w:val="0"/>
      <w:marRight w:val="0"/>
      <w:marTop w:val="0"/>
      <w:marBottom w:val="0"/>
      <w:divBdr>
        <w:top w:val="none" w:sz="0" w:space="0" w:color="auto"/>
        <w:left w:val="none" w:sz="0" w:space="0" w:color="auto"/>
        <w:bottom w:val="none" w:sz="0" w:space="0" w:color="auto"/>
        <w:right w:val="none" w:sz="0" w:space="0" w:color="auto"/>
      </w:divBdr>
    </w:div>
    <w:div w:id="548808456">
      <w:bodyDiv w:val="1"/>
      <w:marLeft w:val="0"/>
      <w:marRight w:val="0"/>
      <w:marTop w:val="0"/>
      <w:marBottom w:val="0"/>
      <w:divBdr>
        <w:top w:val="none" w:sz="0" w:space="0" w:color="auto"/>
        <w:left w:val="none" w:sz="0" w:space="0" w:color="auto"/>
        <w:bottom w:val="none" w:sz="0" w:space="0" w:color="auto"/>
        <w:right w:val="none" w:sz="0" w:space="0" w:color="auto"/>
      </w:divBdr>
    </w:div>
    <w:div w:id="565459080">
      <w:bodyDiv w:val="1"/>
      <w:marLeft w:val="0"/>
      <w:marRight w:val="0"/>
      <w:marTop w:val="0"/>
      <w:marBottom w:val="0"/>
      <w:divBdr>
        <w:top w:val="none" w:sz="0" w:space="0" w:color="auto"/>
        <w:left w:val="none" w:sz="0" w:space="0" w:color="auto"/>
        <w:bottom w:val="none" w:sz="0" w:space="0" w:color="auto"/>
        <w:right w:val="none" w:sz="0" w:space="0" w:color="auto"/>
      </w:divBdr>
    </w:div>
    <w:div w:id="571160272">
      <w:bodyDiv w:val="1"/>
      <w:marLeft w:val="0"/>
      <w:marRight w:val="0"/>
      <w:marTop w:val="0"/>
      <w:marBottom w:val="0"/>
      <w:divBdr>
        <w:top w:val="none" w:sz="0" w:space="0" w:color="auto"/>
        <w:left w:val="none" w:sz="0" w:space="0" w:color="auto"/>
        <w:bottom w:val="none" w:sz="0" w:space="0" w:color="auto"/>
        <w:right w:val="none" w:sz="0" w:space="0" w:color="auto"/>
      </w:divBdr>
    </w:div>
    <w:div w:id="590093017">
      <w:bodyDiv w:val="1"/>
      <w:marLeft w:val="0"/>
      <w:marRight w:val="0"/>
      <w:marTop w:val="0"/>
      <w:marBottom w:val="0"/>
      <w:divBdr>
        <w:top w:val="none" w:sz="0" w:space="0" w:color="auto"/>
        <w:left w:val="none" w:sz="0" w:space="0" w:color="auto"/>
        <w:bottom w:val="none" w:sz="0" w:space="0" w:color="auto"/>
        <w:right w:val="none" w:sz="0" w:space="0" w:color="auto"/>
      </w:divBdr>
    </w:div>
    <w:div w:id="610280546">
      <w:bodyDiv w:val="1"/>
      <w:marLeft w:val="0"/>
      <w:marRight w:val="0"/>
      <w:marTop w:val="0"/>
      <w:marBottom w:val="0"/>
      <w:divBdr>
        <w:top w:val="none" w:sz="0" w:space="0" w:color="auto"/>
        <w:left w:val="none" w:sz="0" w:space="0" w:color="auto"/>
        <w:bottom w:val="none" w:sz="0" w:space="0" w:color="auto"/>
        <w:right w:val="none" w:sz="0" w:space="0" w:color="auto"/>
      </w:divBdr>
    </w:div>
    <w:div w:id="618335194">
      <w:bodyDiv w:val="1"/>
      <w:marLeft w:val="0"/>
      <w:marRight w:val="0"/>
      <w:marTop w:val="0"/>
      <w:marBottom w:val="0"/>
      <w:divBdr>
        <w:top w:val="none" w:sz="0" w:space="0" w:color="auto"/>
        <w:left w:val="none" w:sz="0" w:space="0" w:color="auto"/>
        <w:bottom w:val="none" w:sz="0" w:space="0" w:color="auto"/>
        <w:right w:val="none" w:sz="0" w:space="0" w:color="auto"/>
      </w:divBdr>
    </w:div>
    <w:div w:id="620501256">
      <w:bodyDiv w:val="1"/>
      <w:marLeft w:val="0"/>
      <w:marRight w:val="0"/>
      <w:marTop w:val="0"/>
      <w:marBottom w:val="0"/>
      <w:divBdr>
        <w:top w:val="none" w:sz="0" w:space="0" w:color="auto"/>
        <w:left w:val="none" w:sz="0" w:space="0" w:color="auto"/>
        <w:bottom w:val="none" w:sz="0" w:space="0" w:color="auto"/>
        <w:right w:val="none" w:sz="0" w:space="0" w:color="auto"/>
      </w:divBdr>
    </w:div>
    <w:div w:id="623345146">
      <w:bodyDiv w:val="1"/>
      <w:marLeft w:val="0"/>
      <w:marRight w:val="0"/>
      <w:marTop w:val="0"/>
      <w:marBottom w:val="0"/>
      <w:divBdr>
        <w:top w:val="none" w:sz="0" w:space="0" w:color="auto"/>
        <w:left w:val="none" w:sz="0" w:space="0" w:color="auto"/>
        <w:bottom w:val="none" w:sz="0" w:space="0" w:color="auto"/>
        <w:right w:val="none" w:sz="0" w:space="0" w:color="auto"/>
      </w:divBdr>
    </w:div>
    <w:div w:id="625967076">
      <w:bodyDiv w:val="1"/>
      <w:marLeft w:val="0"/>
      <w:marRight w:val="0"/>
      <w:marTop w:val="0"/>
      <w:marBottom w:val="0"/>
      <w:divBdr>
        <w:top w:val="none" w:sz="0" w:space="0" w:color="auto"/>
        <w:left w:val="none" w:sz="0" w:space="0" w:color="auto"/>
        <w:bottom w:val="none" w:sz="0" w:space="0" w:color="auto"/>
        <w:right w:val="none" w:sz="0" w:space="0" w:color="auto"/>
      </w:divBdr>
    </w:div>
    <w:div w:id="629670536">
      <w:bodyDiv w:val="1"/>
      <w:marLeft w:val="0"/>
      <w:marRight w:val="0"/>
      <w:marTop w:val="0"/>
      <w:marBottom w:val="0"/>
      <w:divBdr>
        <w:top w:val="none" w:sz="0" w:space="0" w:color="auto"/>
        <w:left w:val="none" w:sz="0" w:space="0" w:color="auto"/>
        <w:bottom w:val="none" w:sz="0" w:space="0" w:color="auto"/>
        <w:right w:val="none" w:sz="0" w:space="0" w:color="auto"/>
      </w:divBdr>
    </w:div>
    <w:div w:id="631786596">
      <w:bodyDiv w:val="1"/>
      <w:marLeft w:val="0"/>
      <w:marRight w:val="0"/>
      <w:marTop w:val="0"/>
      <w:marBottom w:val="0"/>
      <w:divBdr>
        <w:top w:val="none" w:sz="0" w:space="0" w:color="auto"/>
        <w:left w:val="none" w:sz="0" w:space="0" w:color="auto"/>
        <w:bottom w:val="none" w:sz="0" w:space="0" w:color="auto"/>
        <w:right w:val="none" w:sz="0" w:space="0" w:color="auto"/>
      </w:divBdr>
    </w:div>
    <w:div w:id="648171682">
      <w:bodyDiv w:val="1"/>
      <w:marLeft w:val="0"/>
      <w:marRight w:val="0"/>
      <w:marTop w:val="0"/>
      <w:marBottom w:val="0"/>
      <w:divBdr>
        <w:top w:val="none" w:sz="0" w:space="0" w:color="auto"/>
        <w:left w:val="none" w:sz="0" w:space="0" w:color="auto"/>
        <w:bottom w:val="none" w:sz="0" w:space="0" w:color="auto"/>
        <w:right w:val="none" w:sz="0" w:space="0" w:color="auto"/>
      </w:divBdr>
    </w:div>
    <w:div w:id="662392750">
      <w:bodyDiv w:val="1"/>
      <w:marLeft w:val="0"/>
      <w:marRight w:val="0"/>
      <w:marTop w:val="0"/>
      <w:marBottom w:val="0"/>
      <w:divBdr>
        <w:top w:val="none" w:sz="0" w:space="0" w:color="auto"/>
        <w:left w:val="none" w:sz="0" w:space="0" w:color="auto"/>
        <w:bottom w:val="none" w:sz="0" w:space="0" w:color="auto"/>
        <w:right w:val="none" w:sz="0" w:space="0" w:color="auto"/>
      </w:divBdr>
    </w:div>
    <w:div w:id="667245525">
      <w:bodyDiv w:val="1"/>
      <w:marLeft w:val="0"/>
      <w:marRight w:val="0"/>
      <w:marTop w:val="0"/>
      <w:marBottom w:val="0"/>
      <w:divBdr>
        <w:top w:val="none" w:sz="0" w:space="0" w:color="auto"/>
        <w:left w:val="none" w:sz="0" w:space="0" w:color="auto"/>
        <w:bottom w:val="none" w:sz="0" w:space="0" w:color="auto"/>
        <w:right w:val="none" w:sz="0" w:space="0" w:color="auto"/>
      </w:divBdr>
    </w:div>
    <w:div w:id="681011028">
      <w:bodyDiv w:val="1"/>
      <w:marLeft w:val="0"/>
      <w:marRight w:val="0"/>
      <w:marTop w:val="0"/>
      <w:marBottom w:val="0"/>
      <w:divBdr>
        <w:top w:val="none" w:sz="0" w:space="0" w:color="auto"/>
        <w:left w:val="none" w:sz="0" w:space="0" w:color="auto"/>
        <w:bottom w:val="none" w:sz="0" w:space="0" w:color="auto"/>
        <w:right w:val="none" w:sz="0" w:space="0" w:color="auto"/>
      </w:divBdr>
    </w:div>
    <w:div w:id="693112034">
      <w:bodyDiv w:val="1"/>
      <w:marLeft w:val="0"/>
      <w:marRight w:val="0"/>
      <w:marTop w:val="0"/>
      <w:marBottom w:val="0"/>
      <w:divBdr>
        <w:top w:val="none" w:sz="0" w:space="0" w:color="auto"/>
        <w:left w:val="none" w:sz="0" w:space="0" w:color="auto"/>
        <w:bottom w:val="none" w:sz="0" w:space="0" w:color="auto"/>
        <w:right w:val="none" w:sz="0" w:space="0" w:color="auto"/>
      </w:divBdr>
    </w:div>
    <w:div w:id="718937704">
      <w:bodyDiv w:val="1"/>
      <w:marLeft w:val="0"/>
      <w:marRight w:val="0"/>
      <w:marTop w:val="0"/>
      <w:marBottom w:val="0"/>
      <w:divBdr>
        <w:top w:val="none" w:sz="0" w:space="0" w:color="auto"/>
        <w:left w:val="none" w:sz="0" w:space="0" w:color="auto"/>
        <w:bottom w:val="none" w:sz="0" w:space="0" w:color="auto"/>
        <w:right w:val="none" w:sz="0" w:space="0" w:color="auto"/>
      </w:divBdr>
    </w:div>
    <w:div w:id="733773364">
      <w:bodyDiv w:val="1"/>
      <w:marLeft w:val="0"/>
      <w:marRight w:val="0"/>
      <w:marTop w:val="0"/>
      <w:marBottom w:val="0"/>
      <w:divBdr>
        <w:top w:val="none" w:sz="0" w:space="0" w:color="auto"/>
        <w:left w:val="none" w:sz="0" w:space="0" w:color="auto"/>
        <w:bottom w:val="none" w:sz="0" w:space="0" w:color="auto"/>
        <w:right w:val="none" w:sz="0" w:space="0" w:color="auto"/>
      </w:divBdr>
    </w:div>
    <w:div w:id="756752111">
      <w:bodyDiv w:val="1"/>
      <w:marLeft w:val="0"/>
      <w:marRight w:val="0"/>
      <w:marTop w:val="0"/>
      <w:marBottom w:val="0"/>
      <w:divBdr>
        <w:top w:val="none" w:sz="0" w:space="0" w:color="auto"/>
        <w:left w:val="none" w:sz="0" w:space="0" w:color="auto"/>
        <w:bottom w:val="none" w:sz="0" w:space="0" w:color="auto"/>
        <w:right w:val="none" w:sz="0" w:space="0" w:color="auto"/>
      </w:divBdr>
    </w:div>
    <w:div w:id="761339805">
      <w:bodyDiv w:val="1"/>
      <w:marLeft w:val="0"/>
      <w:marRight w:val="0"/>
      <w:marTop w:val="0"/>
      <w:marBottom w:val="0"/>
      <w:divBdr>
        <w:top w:val="none" w:sz="0" w:space="0" w:color="auto"/>
        <w:left w:val="none" w:sz="0" w:space="0" w:color="auto"/>
        <w:bottom w:val="none" w:sz="0" w:space="0" w:color="auto"/>
        <w:right w:val="none" w:sz="0" w:space="0" w:color="auto"/>
      </w:divBdr>
    </w:div>
    <w:div w:id="775098496">
      <w:bodyDiv w:val="1"/>
      <w:marLeft w:val="0"/>
      <w:marRight w:val="0"/>
      <w:marTop w:val="0"/>
      <w:marBottom w:val="0"/>
      <w:divBdr>
        <w:top w:val="none" w:sz="0" w:space="0" w:color="auto"/>
        <w:left w:val="none" w:sz="0" w:space="0" w:color="auto"/>
        <w:bottom w:val="none" w:sz="0" w:space="0" w:color="auto"/>
        <w:right w:val="none" w:sz="0" w:space="0" w:color="auto"/>
      </w:divBdr>
    </w:div>
    <w:div w:id="781146489">
      <w:bodyDiv w:val="1"/>
      <w:marLeft w:val="0"/>
      <w:marRight w:val="0"/>
      <w:marTop w:val="0"/>
      <w:marBottom w:val="0"/>
      <w:divBdr>
        <w:top w:val="none" w:sz="0" w:space="0" w:color="auto"/>
        <w:left w:val="none" w:sz="0" w:space="0" w:color="auto"/>
        <w:bottom w:val="none" w:sz="0" w:space="0" w:color="auto"/>
        <w:right w:val="none" w:sz="0" w:space="0" w:color="auto"/>
      </w:divBdr>
    </w:div>
    <w:div w:id="783961109">
      <w:bodyDiv w:val="1"/>
      <w:marLeft w:val="0"/>
      <w:marRight w:val="0"/>
      <w:marTop w:val="0"/>
      <w:marBottom w:val="0"/>
      <w:divBdr>
        <w:top w:val="none" w:sz="0" w:space="0" w:color="auto"/>
        <w:left w:val="none" w:sz="0" w:space="0" w:color="auto"/>
        <w:bottom w:val="none" w:sz="0" w:space="0" w:color="auto"/>
        <w:right w:val="none" w:sz="0" w:space="0" w:color="auto"/>
      </w:divBdr>
    </w:div>
    <w:div w:id="784234473">
      <w:bodyDiv w:val="1"/>
      <w:marLeft w:val="0"/>
      <w:marRight w:val="0"/>
      <w:marTop w:val="0"/>
      <w:marBottom w:val="0"/>
      <w:divBdr>
        <w:top w:val="none" w:sz="0" w:space="0" w:color="auto"/>
        <w:left w:val="none" w:sz="0" w:space="0" w:color="auto"/>
        <w:bottom w:val="none" w:sz="0" w:space="0" w:color="auto"/>
        <w:right w:val="none" w:sz="0" w:space="0" w:color="auto"/>
      </w:divBdr>
    </w:div>
    <w:div w:id="800614331">
      <w:bodyDiv w:val="1"/>
      <w:marLeft w:val="0"/>
      <w:marRight w:val="0"/>
      <w:marTop w:val="0"/>
      <w:marBottom w:val="0"/>
      <w:divBdr>
        <w:top w:val="none" w:sz="0" w:space="0" w:color="auto"/>
        <w:left w:val="none" w:sz="0" w:space="0" w:color="auto"/>
        <w:bottom w:val="none" w:sz="0" w:space="0" w:color="auto"/>
        <w:right w:val="none" w:sz="0" w:space="0" w:color="auto"/>
      </w:divBdr>
    </w:div>
    <w:div w:id="805123753">
      <w:bodyDiv w:val="1"/>
      <w:marLeft w:val="0"/>
      <w:marRight w:val="0"/>
      <w:marTop w:val="0"/>
      <w:marBottom w:val="0"/>
      <w:divBdr>
        <w:top w:val="none" w:sz="0" w:space="0" w:color="auto"/>
        <w:left w:val="none" w:sz="0" w:space="0" w:color="auto"/>
        <w:bottom w:val="none" w:sz="0" w:space="0" w:color="auto"/>
        <w:right w:val="none" w:sz="0" w:space="0" w:color="auto"/>
      </w:divBdr>
    </w:div>
    <w:div w:id="809396141">
      <w:bodyDiv w:val="1"/>
      <w:marLeft w:val="0"/>
      <w:marRight w:val="0"/>
      <w:marTop w:val="0"/>
      <w:marBottom w:val="0"/>
      <w:divBdr>
        <w:top w:val="none" w:sz="0" w:space="0" w:color="auto"/>
        <w:left w:val="none" w:sz="0" w:space="0" w:color="auto"/>
        <w:bottom w:val="none" w:sz="0" w:space="0" w:color="auto"/>
        <w:right w:val="none" w:sz="0" w:space="0" w:color="auto"/>
      </w:divBdr>
    </w:div>
    <w:div w:id="815923533">
      <w:bodyDiv w:val="1"/>
      <w:marLeft w:val="0"/>
      <w:marRight w:val="0"/>
      <w:marTop w:val="0"/>
      <w:marBottom w:val="0"/>
      <w:divBdr>
        <w:top w:val="none" w:sz="0" w:space="0" w:color="auto"/>
        <w:left w:val="none" w:sz="0" w:space="0" w:color="auto"/>
        <w:bottom w:val="none" w:sz="0" w:space="0" w:color="auto"/>
        <w:right w:val="none" w:sz="0" w:space="0" w:color="auto"/>
      </w:divBdr>
    </w:div>
    <w:div w:id="831219312">
      <w:bodyDiv w:val="1"/>
      <w:marLeft w:val="0"/>
      <w:marRight w:val="0"/>
      <w:marTop w:val="0"/>
      <w:marBottom w:val="0"/>
      <w:divBdr>
        <w:top w:val="none" w:sz="0" w:space="0" w:color="auto"/>
        <w:left w:val="none" w:sz="0" w:space="0" w:color="auto"/>
        <w:bottom w:val="none" w:sz="0" w:space="0" w:color="auto"/>
        <w:right w:val="none" w:sz="0" w:space="0" w:color="auto"/>
      </w:divBdr>
    </w:div>
    <w:div w:id="832257484">
      <w:bodyDiv w:val="1"/>
      <w:marLeft w:val="0"/>
      <w:marRight w:val="0"/>
      <w:marTop w:val="0"/>
      <w:marBottom w:val="0"/>
      <w:divBdr>
        <w:top w:val="none" w:sz="0" w:space="0" w:color="auto"/>
        <w:left w:val="none" w:sz="0" w:space="0" w:color="auto"/>
        <w:bottom w:val="none" w:sz="0" w:space="0" w:color="auto"/>
        <w:right w:val="none" w:sz="0" w:space="0" w:color="auto"/>
      </w:divBdr>
    </w:div>
    <w:div w:id="838928247">
      <w:bodyDiv w:val="1"/>
      <w:marLeft w:val="0"/>
      <w:marRight w:val="0"/>
      <w:marTop w:val="0"/>
      <w:marBottom w:val="0"/>
      <w:divBdr>
        <w:top w:val="none" w:sz="0" w:space="0" w:color="auto"/>
        <w:left w:val="none" w:sz="0" w:space="0" w:color="auto"/>
        <w:bottom w:val="none" w:sz="0" w:space="0" w:color="auto"/>
        <w:right w:val="none" w:sz="0" w:space="0" w:color="auto"/>
      </w:divBdr>
    </w:div>
    <w:div w:id="852963156">
      <w:bodyDiv w:val="1"/>
      <w:marLeft w:val="0"/>
      <w:marRight w:val="0"/>
      <w:marTop w:val="0"/>
      <w:marBottom w:val="0"/>
      <w:divBdr>
        <w:top w:val="none" w:sz="0" w:space="0" w:color="auto"/>
        <w:left w:val="none" w:sz="0" w:space="0" w:color="auto"/>
        <w:bottom w:val="none" w:sz="0" w:space="0" w:color="auto"/>
        <w:right w:val="none" w:sz="0" w:space="0" w:color="auto"/>
      </w:divBdr>
    </w:div>
    <w:div w:id="858618812">
      <w:bodyDiv w:val="1"/>
      <w:marLeft w:val="0"/>
      <w:marRight w:val="0"/>
      <w:marTop w:val="0"/>
      <w:marBottom w:val="0"/>
      <w:divBdr>
        <w:top w:val="none" w:sz="0" w:space="0" w:color="auto"/>
        <w:left w:val="none" w:sz="0" w:space="0" w:color="auto"/>
        <w:bottom w:val="none" w:sz="0" w:space="0" w:color="auto"/>
        <w:right w:val="none" w:sz="0" w:space="0" w:color="auto"/>
      </w:divBdr>
    </w:div>
    <w:div w:id="867763910">
      <w:bodyDiv w:val="1"/>
      <w:marLeft w:val="0"/>
      <w:marRight w:val="0"/>
      <w:marTop w:val="0"/>
      <w:marBottom w:val="0"/>
      <w:divBdr>
        <w:top w:val="none" w:sz="0" w:space="0" w:color="auto"/>
        <w:left w:val="none" w:sz="0" w:space="0" w:color="auto"/>
        <w:bottom w:val="none" w:sz="0" w:space="0" w:color="auto"/>
        <w:right w:val="none" w:sz="0" w:space="0" w:color="auto"/>
      </w:divBdr>
    </w:div>
    <w:div w:id="874924406">
      <w:bodyDiv w:val="1"/>
      <w:marLeft w:val="0"/>
      <w:marRight w:val="0"/>
      <w:marTop w:val="0"/>
      <w:marBottom w:val="0"/>
      <w:divBdr>
        <w:top w:val="none" w:sz="0" w:space="0" w:color="auto"/>
        <w:left w:val="none" w:sz="0" w:space="0" w:color="auto"/>
        <w:bottom w:val="none" w:sz="0" w:space="0" w:color="auto"/>
        <w:right w:val="none" w:sz="0" w:space="0" w:color="auto"/>
      </w:divBdr>
    </w:div>
    <w:div w:id="913316531">
      <w:bodyDiv w:val="1"/>
      <w:marLeft w:val="0"/>
      <w:marRight w:val="0"/>
      <w:marTop w:val="0"/>
      <w:marBottom w:val="0"/>
      <w:divBdr>
        <w:top w:val="none" w:sz="0" w:space="0" w:color="auto"/>
        <w:left w:val="none" w:sz="0" w:space="0" w:color="auto"/>
        <w:bottom w:val="none" w:sz="0" w:space="0" w:color="auto"/>
        <w:right w:val="none" w:sz="0" w:space="0" w:color="auto"/>
      </w:divBdr>
    </w:div>
    <w:div w:id="917324307">
      <w:bodyDiv w:val="1"/>
      <w:marLeft w:val="0"/>
      <w:marRight w:val="0"/>
      <w:marTop w:val="0"/>
      <w:marBottom w:val="0"/>
      <w:divBdr>
        <w:top w:val="none" w:sz="0" w:space="0" w:color="auto"/>
        <w:left w:val="none" w:sz="0" w:space="0" w:color="auto"/>
        <w:bottom w:val="none" w:sz="0" w:space="0" w:color="auto"/>
        <w:right w:val="none" w:sz="0" w:space="0" w:color="auto"/>
      </w:divBdr>
    </w:div>
    <w:div w:id="920331253">
      <w:bodyDiv w:val="1"/>
      <w:marLeft w:val="0"/>
      <w:marRight w:val="0"/>
      <w:marTop w:val="0"/>
      <w:marBottom w:val="0"/>
      <w:divBdr>
        <w:top w:val="none" w:sz="0" w:space="0" w:color="auto"/>
        <w:left w:val="none" w:sz="0" w:space="0" w:color="auto"/>
        <w:bottom w:val="none" w:sz="0" w:space="0" w:color="auto"/>
        <w:right w:val="none" w:sz="0" w:space="0" w:color="auto"/>
      </w:divBdr>
    </w:div>
    <w:div w:id="927269249">
      <w:bodyDiv w:val="1"/>
      <w:marLeft w:val="0"/>
      <w:marRight w:val="0"/>
      <w:marTop w:val="0"/>
      <w:marBottom w:val="0"/>
      <w:divBdr>
        <w:top w:val="none" w:sz="0" w:space="0" w:color="auto"/>
        <w:left w:val="none" w:sz="0" w:space="0" w:color="auto"/>
        <w:bottom w:val="none" w:sz="0" w:space="0" w:color="auto"/>
        <w:right w:val="none" w:sz="0" w:space="0" w:color="auto"/>
      </w:divBdr>
    </w:div>
    <w:div w:id="928275247">
      <w:bodyDiv w:val="1"/>
      <w:marLeft w:val="0"/>
      <w:marRight w:val="0"/>
      <w:marTop w:val="0"/>
      <w:marBottom w:val="0"/>
      <w:divBdr>
        <w:top w:val="none" w:sz="0" w:space="0" w:color="auto"/>
        <w:left w:val="none" w:sz="0" w:space="0" w:color="auto"/>
        <w:bottom w:val="none" w:sz="0" w:space="0" w:color="auto"/>
        <w:right w:val="none" w:sz="0" w:space="0" w:color="auto"/>
      </w:divBdr>
    </w:div>
    <w:div w:id="934896292">
      <w:bodyDiv w:val="1"/>
      <w:marLeft w:val="0"/>
      <w:marRight w:val="0"/>
      <w:marTop w:val="0"/>
      <w:marBottom w:val="0"/>
      <w:divBdr>
        <w:top w:val="none" w:sz="0" w:space="0" w:color="auto"/>
        <w:left w:val="none" w:sz="0" w:space="0" w:color="auto"/>
        <w:bottom w:val="none" w:sz="0" w:space="0" w:color="auto"/>
        <w:right w:val="none" w:sz="0" w:space="0" w:color="auto"/>
      </w:divBdr>
    </w:div>
    <w:div w:id="935557060">
      <w:bodyDiv w:val="1"/>
      <w:marLeft w:val="0"/>
      <w:marRight w:val="0"/>
      <w:marTop w:val="0"/>
      <w:marBottom w:val="0"/>
      <w:divBdr>
        <w:top w:val="none" w:sz="0" w:space="0" w:color="auto"/>
        <w:left w:val="none" w:sz="0" w:space="0" w:color="auto"/>
        <w:bottom w:val="none" w:sz="0" w:space="0" w:color="auto"/>
        <w:right w:val="none" w:sz="0" w:space="0" w:color="auto"/>
      </w:divBdr>
    </w:div>
    <w:div w:id="937323709">
      <w:bodyDiv w:val="1"/>
      <w:marLeft w:val="0"/>
      <w:marRight w:val="0"/>
      <w:marTop w:val="0"/>
      <w:marBottom w:val="0"/>
      <w:divBdr>
        <w:top w:val="none" w:sz="0" w:space="0" w:color="auto"/>
        <w:left w:val="none" w:sz="0" w:space="0" w:color="auto"/>
        <w:bottom w:val="none" w:sz="0" w:space="0" w:color="auto"/>
        <w:right w:val="none" w:sz="0" w:space="0" w:color="auto"/>
      </w:divBdr>
    </w:div>
    <w:div w:id="942998488">
      <w:bodyDiv w:val="1"/>
      <w:marLeft w:val="0"/>
      <w:marRight w:val="0"/>
      <w:marTop w:val="0"/>
      <w:marBottom w:val="0"/>
      <w:divBdr>
        <w:top w:val="none" w:sz="0" w:space="0" w:color="auto"/>
        <w:left w:val="none" w:sz="0" w:space="0" w:color="auto"/>
        <w:bottom w:val="none" w:sz="0" w:space="0" w:color="auto"/>
        <w:right w:val="none" w:sz="0" w:space="0" w:color="auto"/>
      </w:divBdr>
    </w:div>
    <w:div w:id="966546114">
      <w:bodyDiv w:val="1"/>
      <w:marLeft w:val="0"/>
      <w:marRight w:val="0"/>
      <w:marTop w:val="0"/>
      <w:marBottom w:val="0"/>
      <w:divBdr>
        <w:top w:val="none" w:sz="0" w:space="0" w:color="auto"/>
        <w:left w:val="none" w:sz="0" w:space="0" w:color="auto"/>
        <w:bottom w:val="none" w:sz="0" w:space="0" w:color="auto"/>
        <w:right w:val="none" w:sz="0" w:space="0" w:color="auto"/>
      </w:divBdr>
    </w:div>
    <w:div w:id="977489789">
      <w:bodyDiv w:val="1"/>
      <w:marLeft w:val="0"/>
      <w:marRight w:val="0"/>
      <w:marTop w:val="0"/>
      <w:marBottom w:val="0"/>
      <w:divBdr>
        <w:top w:val="none" w:sz="0" w:space="0" w:color="auto"/>
        <w:left w:val="none" w:sz="0" w:space="0" w:color="auto"/>
        <w:bottom w:val="none" w:sz="0" w:space="0" w:color="auto"/>
        <w:right w:val="none" w:sz="0" w:space="0" w:color="auto"/>
      </w:divBdr>
    </w:div>
    <w:div w:id="982348141">
      <w:bodyDiv w:val="1"/>
      <w:marLeft w:val="0"/>
      <w:marRight w:val="0"/>
      <w:marTop w:val="0"/>
      <w:marBottom w:val="0"/>
      <w:divBdr>
        <w:top w:val="none" w:sz="0" w:space="0" w:color="auto"/>
        <w:left w:val="none" w:sz="0" w:space="0" w:color="auto"/>
        <w:bottom w:val="none" w:sz="0" w:space="0" w:color="auto"/>
        <w:right w:val="none" w:sz="0" w:space="0" w:color="auto"/>
      </w:divBdr>
    </w:div>
    <w:div w:id="988244426">
      <w:bodyDiv w:val="1"/>
      <w:marLeft w:val="0"/>
      <w:marRight w:val="0"/>
      <w:marTop w:val="0"/>
      <w:marBottom w:val="0"/>
      <w:divBdr>
        <w:top w:val="none" w:sz="0" w:space="0" w:color="auto"/>
        <w:left w:val="none" w:sz="0" w:space="0" w:color="auto"/>
        <w:bottom w:val="none" w:sz="0" w:space="0" w:color="auto"/>
        <w:right w:val="none" w:sz="0" w:space="0" w:color="auto"/>
      </w:divBdr>
    </w:div>
    <w:div w:id="994802092">
      <w:bodyDiv w:val="1"/>
      <w:marLeft w:val="0"/>
      <w:marRight w:val="0"/>
      <w:marTop w:val="0"/>
      <w:marBottom w:val="0"/>
      <w:divBdr>
        <w:top w:val="none" w:sz="0" w:space="0" w:color="auto"/>
        <w:left w:val="none" w:sz="0" w:space="0" w:color="auto"/>
        <w:bottom w:val="none" w:sz="0" w:space="0" w:color="auto"/>
        <w:right w:val="none" w:sz="0" w:space="0" w:color="auto"/>
      </w:divBdr>
    </w:div>
    <w:div w:id="1004744228">
      <w:bodyDiv w:val="1"/>
      <w:marLeft w:val="0"/>
      <w:marRight w:val="0"/>
      <w:marTop w:val="0"/>
      <w:marBottom w:val="0"/>
      <w:divBdr>
        <w:top w:val="none" w:sz="0" w:space="0" w:color="auto"/>
        <w:left w:val="none" w:sz="0" w:space="0" w:color="auto"/>
        <w:bottom w:val="none" w:sz="0" w:space="0" w:color="auto"/>
        <w:right w:val="none" w:sz="0" w:space="0" w:color="auto"/>
      </w:divBdr>
    </w:div>
    <w:div w:id="1004894662">
      <w:bodyDiv w:val="1"/>
      <w:marLeft w:val="0"/>
      <w:marRight w:val="0"/>
      <w:marTop w:val="0"/>
      <w:marBottom w:val="0"/>
      <w:divBdr>
        <w:top w:val="none" w:sz="0" w:space="0" w:color="auto"/>
        <w:left w:val="none" w:sz="0" w:space="0" w:color="auto"/>
        <w:bottom w:val="none" w:sz="0" w:space="0" w:color="auto"/>
        <w:right w:val="none" w:sz="0" w:space="0" w:color="auto"/>
      </w:divBdr>
    </w:div>
    <w:div w:id="1020158845">
      <w:bodyDiv w:val="1"/>
      <w:marLeft w:val="0"/>
      <w:marRight w:val="0"/>
      <w:marTop w:val="0"/>
      <w:marBottom w:val="0"/>
      <w:divBdr>
        <w:top w:val="none" w:sz="0" w:space="0" w:color="auto"/>
        <w:left w:val="none" w:sz="0" w:space="0" w:color="auto"/>
        <w:bottom w:val="none" w:sz="0" w:space="0" w:color="auto"/>
        <w:right w:val="none" w:sz="0" w:space="0" w:color="auto"/>
      </w:divBdr>
    </w:div>
    <w:div w:id="1024133010">
      <w:bodyDiv w:val="1"/>
      <w:marLeft w:val="0"/>
      <w:marRight w:val="0"/>
      <w:marTop w:val="0"/>
      <w:marBottom w:val="0"/>
      <w:divBdr>
        <w:top w:val="none" w:sz="0" w:space="0" w:color="auto"/>
        <w:left w:val="none" w:sz="0" w:space="0" w:color="auto"/>
        <w:bottom w:val="none" w:sz="0" w:space="0" w:color="auto"/>
        <w:right w:val="none" w:sz="0" w:space="0" w:color="auto"/>
      </w:divBdr>
    </w:div>
    <w:div w:id="1028137872">
      <w:bodyDiv w:val="1"/>
      <w:marLeft w:val="0"/>
      <w:marRight w:val="0"/>
      <w:marTop w:val="0"/>
      <w:marBottom w:val="0"/>
      <w:divBdr>
        <w:top w:val="none" w:sz="0" w:space="0" w:color="auto"/>
        <w:left w:val="none" w:sz="0" w:space="0" w:color="auto"/>
        <w:bottom w:val="none" w:sz="0" w:space="0" w:color="auto"/>
        <w:right w:val="none" w:sz="0" w:space="0" w:color="auto"/>
      </w:divBdr>
    </w:div>
    <w:div w:id="1052269629">
      <w:bodyDiv w:val="1"/>
      <w:marLeft w:val="0"/>
      <w:marRight w:val="0"/>
      <w:marTop w:val="0"/>
      <w:marBottom w:val="0"/>
      <w:divBdr>
        <w:top w:val="none" w:sz="0" w:space="0" w:color="auto"/>
        <w:left w:val="none" w:sz="0" w:space="0" w:color="auto"/>
        <w:bottom w:val="none" w:sz="0" w:space="0" w:color="auto"/>
        <w:right w:val="none" w:sz="0" w:space="0" w:color="auto"/>
      </w:divBdr>
    </w:div>
    <w:div w:id="1062411638">
      <w:bodyDiv w:val="1"/>
      <w:marLeft w:val="0"/>
      <w:marRight w:val="0"/>
      <w:marTop w:val="0"/>
      <w:marBottom w:val="0"/>
      <w:divBdr>
        <w:top w:val="none" w:sz="0" w:space="0" w:color="auto"/>
        <w:left w:val="none" w:sz="0" w:space="0" w:color="auto"/>
        <w:bottom w:val="none" w:sz="0" w:space="0" w:color="auto"/>
        <w:right w:val="none" w:sz="0" w:space="0" w:color="auto"/>
      </w:divBdr>
    </w:div>
    <w:div w:id="1076123548">
      <w:bodyDiv w:val="1"/>
      <w:marLeft w:val="0"/>
      <w:marRight w:val="0"/>
      <w:marTop w:val="0"/>
      <w:marBottom w:val="0"/>
      <w:divBdr>
        <w:top w:val="none" w:sz="0" w:space="0" w:color="auto"/>
        <w:left w:val="none" w:sz="0" w:space="0" w:color="auto"/>
        <w:bottom w:val="none" w:sz="0" w:space="0" w:color="auto"/>
        <w:right w:val="none" w:sz="0" w:space="0" w:color="auto"/>
      </w:divBdr>
    </w:div>
    <w:div w:id="1121916316">
      <w:bodyDiv w:val="1"/>
      <w:marLeft w:val="0"/>
      <w:marRight w:val="0"/>
      <w:marTop w:val="0"/>
      <w:marBottom w:val="0"/>
      <w:divBdr>
        <w:top w:val="none" w:sz="0" w:space="0" w:color="auto"/>
        <w:left w:val="none" w:sz="0" w:space="0" w:color="auto"/>
        <w:bottom w:val="none" w:sz="0" w:space="0" w:color="auto"/>
        <w:right w:val="none" w:sz="0" w:space="0" w:color="auto"/>
      </w:divBdr>
    </w:div>
    <w:div w:id="1123815577">
      <w:bodyDiv w:val="1"/>
      <w:marLeft w:val="0"/>
      <w:marRight w:val="0"/>
      <w:marTop w:val="0"/>
      <w:marBottom w:val="0"/>
      <w:divBdr>
        <w:top w:val="none" w:sz="0" w:space="0" w:color="auto"/>
        <w:left w:val="none" w:sz="0" w:space="0" w:color="auto"/>
        <w:bottom w:val="none" w:sz="0" w:space="0" w:color="auto"/>
        <w:right w:val="none" w:sz="0" w:space="0" w:color="auto"/>
      </w:divBdr>
    </w:div>
    <w:div w:id="1127313593">
      <w:bodyDiv w:val="1"/>
      <w:marLeft w:val="0"/>
      <w:marRight w:val="0"/>
      <w:marTop w:val="0"/>
      <w:marBottom w:val="0"/>
      <w:divBdr>
        <w:top w:val="none" w:sz="0" w:space="0" w:color="auto"/>
        <w:left w:val="none" w:sz="0" w:space="0" w:color="auto"/>
        <w:bottom w:val="none" w:sz="0" w:space="0" w:color="auto"/>
        <w:right w:val="none" w:sz="0" w:space="0" w:color="auto"/>
      </w:divBdr>
    </w:div>
    <w:div w:id="1128621176">
      <w:bodyDiv w:val="1"/>
      <w:marLeft w:val="0"/>
      <w:marRight w:val="0"/>
      <w:marTop w:val="0"/>
      <w:marBottom w:val="0"/>
      <w:divBdr>
        <w:top w:val="none" w:sz="0" w:space="0" w:color="auto"/>
        <w:left w:val="none" w:sz="0" w:space="0" w:color="auto"/>
        <w:bottom w:val="none" w:sz="0" w:space="0" w:color="auto"/>
        <w:right w:val="none" w:sz="0" w:space="0" w:color="auto"/>
      </w:divBdr>
    </w:div>
    <w:div w:id="1170103386">
      <w:bodyDiv w:val="1"/>
      <w:marLeft w:val="0"/>
      <w:marRight w:val="0"/>
      <w:marTop w:val="0"/>
      <w:marBottom w:val="0"/>
      <w:divBdr>
        <w:top w:val="none" w:sz="0" w:space="0" w:color="auto"/>
        <w:left w:val="none" w:sz="0" w:space="0" w:color="auto"/>
        <w:bottom w:val="none" w:sz="0" w:space="0" w:color="auto"/>
        <w:right w:val="none" w:sz="0" w:space="0" w:color="auto"/>
      </w:divBdr>
    </w:div>
    <w:div w:id="1186363985">
      <w:bodyDiv w:val="1"/>
      <w:marLeft w:val="0"/>
      <w:marRight w:val="0"/>
      <w:marTop w:val="0"/>
      <w:marBottom w:val="0"/>
      <w:divBdr>
        <w:top w:val="none" w:sz="0" w:space="0" w:color="auto"/>
        <w:left w:val="none" w:sz="0" w:space="0" w:color="auto"/>
        <w:bottom w:val="none" w:sz="0" w:space="0" w:color="auto"/>
        <w:right w:val="none" w:sz="0" w:space="0" w:color="auto"/>
      </w:divBdr>
    </w:div>
    <w:div w:id="1189444747">
      <w:bodyDiv w:val="1"/>
      <w:marLeft w:val="0"/>
      <w:marRight w:val="0"/>
      <w:marTop w:val="0"/>
      <w:marBottom w:val="0"/>
      <w:divBdr>
        <w:top w:val="none" w:sz="0" w:space="0" w:color="auto"/>
        <w:left w:val="none" w:sz="0" w:space="0" w:color="auto"/>
        <w:bottom w:val="none" w:sz="0" w:space="0" w:color="auto"/>
        <w:right w:val="none" w:sz="0" w:space="0" w:color="auto"/>
      </w:divBdr>
    </w:div>
    <w:div w:id="1200971553">
      <w:bodyDiv w:val="1"/>
      <w:marLeft w:val="0"/>
      <w:marRight w:val="0"/>
      <w:marTop w:val="0"/>
      <w:marBottom w:val="0"/>
      <w:divBdr>
        <w:top w:val="none" w:sz="0" w:space="0" w:color="auto"/>
        <w:left w:val="none" w:sz="0" w:space="0" w:color="auto"/>
        <w:bottom w:val="none" w:sz="0" w:space="0" w:color="auto"/>
        <w:right w:val="none" w:sz="0" w:space="0" w:color="auto"/>
      </w:divBdr>
    </w:div>
    <w:div w:id="1205869749">
      <w:bodyDiv w:val="1"/>
      <w:marLeft w:val="0"/>
      <w:marRight w:val="0"/>
      <w:marTop w:val="0"/>
      <w:marBottom w:val="0"/>
      <w:divBdr>
        <w:top w:val="none" w:sz="0" w:space="0" w:color="auto"/>
        <w:left w:val="none" w:sz="0" w:space="0" w:color="auto"/>
        <w:bottom w:val="none" w:sz="0" w:space="0" w:color="auto"/>
        <w:right w:val="none" w:sz="0" w:space="0" w:color="auto"/>
      </w:divBdr>
    </w:div>
    <w:div w:id="1211041077">
      <w:bodyDiv w:val="1"/>
      <w:marLeft w:val="0"/>
      <w:marRight w:val="0"/>
      <w:marTop w:val="0"/>
      <w:marBottom w:val="0"/>
      <w:divBdr>
        <w:top w:val="none" w:sz="0" w:space="0" w:color="auto"/>
        <w:left w:val="none" w:sz="0" w:space="0" w:color="auto"/>
        <w:bottom w:val="none" w:sz="0" w:space="0" w:color="auto"/>
        <w:right w:val="none" w:sz="0" w:space="0" w:color="auto"/>
      </w:divBdr>
    </w:div>
    <w:div w:id="1211308823">
      <w:bodyDiv w:val="1"/>
      <w:marLeft w:val="0"/>
      <w:marRight w:val="0"/>
      <w:marTop w:val="0"/>
      <w:marBottom w:val="0"/>
      <w:divBdr>
        <w:top w:val="none" w:sz="0" w:space="0" w:color="auto"/>
        <w:left w:val="none" w:sz="0" w:space="0" w:color="auto"/>
        <w:bottom w:val="none" w:sz="0" w:space="0" w:color="auto"/>
        <w:right w:val="none" w:sz="0" w:space="0" w:color="auto"/>
      </w:divBdr>
    </w:div>
    <w:div w:id="1221014259">
      <w:bodyDiv w:val="1"/>
      <w:marLeft w:val="0"/>
      <w:marRight w:val="0"/>
      <w:marTop w:val="0"/>
      <w:marBottom w:val="0"/>
      <w:divBdr>
        <w:top w:val="none" w:sz="0" w:space="0" w:color="auto"/>
        <w:left w:val="none" w:sz="0" w:space="0" w:color="auto"/>
        <w:bottom w:val="none" w:sz="0" w:space="0" w:color="auto"/>
        <w:right w:val="none" w:sz="0" w:space="0" w:color="auto"/>
      </w:divBdr>
    </w:div>
    <w:div w:id="1264411364">
      <w:bodyDiv w:val="1"/>
      <w:marLeft w:val="0"/>
      <w:marRight w:val="0"/>
      <w:marTop w:val="0"/>
      <w:marBottom w:val="0"/>
      <w:divBdr>
        <w:top w:val="none" w:sz="0" w:space="0" w:color="auto"/>
        <w:left w:val="none" w:sz="0" w:space="0" w:color="auto"/>
        <w:bottom w:val="none" w:sz="0" w:space="0" w:color="auto"/>
        <w:right w:val="none" w:sz="0" w:space="0" w:color="auto"/>
      </w:divBdr>
    </w:div>
    <w:div w:id="1264846681">
      <w:bodyDiv w:val="1"/>
      <w:marLeft w:val="0"/>
      <w:marRight w:val="0"/>
      <w:marTop w:val="0"/>
      <w:marBottom w:val="0"/>
      <w:divBdr>
        <w:top w:val="none" w:sz="0" w:space="0" w:color="auto"/>
        <w:left w:val="none" w:sz="0" w:space="0" w:color="auto"/>
        <w:bottom w:val="none" w:sz="0" w:space="0" w:color="auto"/>
        <w:right w:val="none" w:sz="0" w:space="0" w:color="auto"/>
      </w:divBdr>
    </w:div>
    <w:div w:id="1270623342">
      <w:bodyDiv w:val="1"/>
      <w:marLeft w:val="0"/>
      <w:marRight w:val="0"/>
      <w:marTop w:val="0"/>
      <w:marBottom w:val="0"/>
      <w:divBdr>
        <w:top w:val="none" w:sz="0" w:space="0" w:color="auto"/>
        <w:left w:val="none" w:sz="0" w:space="0" w:color="auto"/>
        <w:bottom w:val="none" w:sz="0" w:space="0" w:color="auto"/>
        <w:right w:val="none" w:sz="0" w:space="0" w:color="auto"/>
      </w:divBdr>
    </w:div>
    <w:div w:id="1285577159">
      <w:bodyDiv w:val="1"/>
      <w:marLeft w:val="0"/>
      <w:marRight w:val="0"/>
      <w:marTop w:val="0"/>
      <w:marBottom w:val="0"/>
      <w:divBdr>
        <w:top w:val="none" w:sz="0" w:space="0" w:color="auto"/>
        <w:left w:val="none" w:sz="0" w:space="0" w:color="auto"/>
        <w:bottom w:val="none" w:sz="0" w:space="0" w:color="auto"/>
        <w:right w:val="none" w:sz="0" w:space="0" w:color="auto"/>
      </w:divBdr>
    </w:div>
    <w:div w:id="1292515295">
      <w:bodyDiv w:val="1"/>
      <w:marLeft w:val="0"/>
      <w:marRight w:val="0"/>
      <w:marTop w:val="0"/>
      <w:marBottom w:val="0"/>
      <w:divBdr>
        <w:top w:val="none" w:sz="0" w:space="0" w:color="auto"/>
        <w:left w:val="none" w:sz="0" w:space="0" w:color="auto"/>
        <w:bottom w:val="none" w:sz="0" w:space="0" w:color="auto"/>
        <w:right w:val="none" w:sz="0" w:space="0" w:color="auto"/>
      </w:divBdr>
    </w:div>
    <w:div w:id="1292638930">
      <w:bodyDiv w:val="1"/>
      <w:marLeft w:val="0"/>
      <w:marRight w:val="0"/>
      <w:marTop w:val="0"/>
      <w:marBottom w:val="0"/>
      <w:divBdr>
        <w:top w:val="none" w:sz="0" w:space="0" w:color="auto"/>
        <w:left w:val="none" w:sz="0" w:space="0" w:color="auto"/>
        <w:bottom w:val="none" w:sz="0" w:space="0" w:color="auto"/>
        <w:right w:val="none" w:sz="0" w:space="0" w:color="auto"/>
      </w:divBdr>
    </w:div>
    <w:div w:id="1298418304">
      <w:bodyDiv w:val="1"/>
      <w:marLeft w:val="0"/>
      <w:marRight w:val="0"/>
      <w:marTop w:val="0"/>
      <w:marBottom w:val="0"/>
      <w:divBdr>
        <w:top w:val="none" w:sz="0" w:space="0" w:color="auto"/>
        <w:left w:val="none" w:sz="0" w:space="0" w:color="auto"/>
        <w:bottom w:val="none" w:sz="0" w:space="0" w:color="auto"/>
        <w:right w:val="none" w:sz="0" w:space="0" w:color="auto"/>
      </w:divBdr>
    </w:div>
    <w:div w:id="1333143989">
      <w:bodyDiv w:val="1"/>
      <w:marLeft w:val="0"/>
      <w:marRight w:val="0"/>
      <w:marTop w:val="0"/>
      <w:marBottom w:val="0"/>
      <w:divBdr>
        <w:top w:val="none" w:sz="0" w:space="0" w:color="auto"/>
        <w:left w:val="none" w:sz="0" w:space="0" w:color="auto"/>
        <w:bottom w:val="none" w:sz="0" w:space="0" w:color="auto"/>
        <w:right w:val="none" w:sz="0" w:space="0" w:color="auto"/>
      </w:divBdr>
    </w:div>
    <w:div w:id="1347439004">
      <w:bodyDiv w:val="1"/>
      <w:marLeft w:val="0"/>
      <w:marRight w:val="0"/>
      <w:marTop w:val="0"/>
      <w:marBottom w:val="0"/>
      <w:divBdr>
        <w:top w:val="none" w:sz="0" w:space="0" w:color="auto"/>
        <w:left w:val="none" w:sz="0" w:space="0" w:color="auto"/>
        <w:bottom w:val="none" w:sz="0" w:space="0" w:color="auto"/>
        <w:right w:val="none" w:sz="0" w:space="0" w:color="auto"/>
      </w:divBdr>
    </w:div>
    <w:div w:id="1367488138">
      <w:bodyDiv w:val="1"/>
      <w:marLeft w:val="0"/>
      <w:marRight w:val="0"/>
      <w:marTop w:val="0"/>
      <w:marBottom w:val="0"/>
      <w:divBdr>
        <w:top w:val="none" w:sz="0" w:space="0" w:color="auto"/>
        <w:left w:val="none" w:sz="0" w:space="0" w:color="auto"/>
        <w:bottom w:val="none" w:sz="0" w:space="0" w:color="auto"/>
        <w:right w:val="none" w:sz="0" w:space="0" w:color="auto"/>
      </w:divBdr>
    </w:div>
    <w:div w:id="1380664548">
      <w:bodyDiv w:val="1"/>
      <w:marLeft w:val="0"/>
      <w:marRight w:val="0"/>
      <w:marTop w:val="0"/>
      <w:marBottom w:val="0"/>
      <w:divBdr>
        <w:top w:val="none" w:sz="0" w:space="0" w:color="auto"/>
        <w:left w:val="none" w:sz="0" w:space="0" w:color="auto"/>
        <w:bottom w:val="none" w:sz="0" w:space="0" w:color="auto"/>
        <w:right w:val="none" w:sz="0" w:space="0" w:color="auto"/>
      </w:divBdr>
    </w:div>
    <w:div w:id="1390960445">
      <w:bodyDiv w:val="1"/>
      <w:marLeft w:val="0"/>
      <w:marRight w:val="0"/>
      <w:marTop w:val="0"/>
      <w:marBottom w:val="0"/>
      <w:divBdr>
        <w:top w:val="none" w:sz="0" w:space="0" w:color="auto"/>
        <w:left w:val="none" w:sz="0" w:space="0" w:color="auto"/>
        <w:bottom w:val="none" w:sz="0" w:space="0" w:color="auto"/>
        <w:right w:val="none" w:sz="0" w:space="0" w:color="auto"/>
      </w:divBdr>
    </w:div>
    <w:div w:id="1392079653">
      <w:bodyDiv w:val="1"/>
      <w:marLeft w:val="0"/>
      <w:marRight w:val="0"/>
      <w:marTop w:val="0"/>
      <w:marBottom w:val="0"/>
      <w:divBdr>
        <w:top w:val="none" w:sz="0" w:space="0" w:color="auto"/>
        <w:left w:val="none" w:sz="0" w:space="0" w:color="auto"/>
        <w:bottom w:val="none" w:sz="0" w:space="0" w:color="auto"/>
        <w:right w:val="none" w:sz="0" w:space="0" w:color="auto"/>
      </w:divBdr>
    </w:div>
    <w:div w:id="1393508445">
      <w:bodyDiv w:val="1"/>
      <w:marLeft w:val="0"/>
      <w:marRight w:val="0"/>
      <w:marTop w:val="0"/>
      <w:marBottom w:val="0"/>
      <w:divBdr>
        <w:top w:val="none" w:sz="0" w:space="0" w:color="auto"/>
        <w:left w:val="none" w:sz="0" w:space="0" w:color="auto"/>
        <w:bottom w:val="none" w:sz="0" w:space="0" w:color="auto"/>
        <w:right w:val="none" w:sz="0" w:space="0" w:color="auto"/>
      </w:divBdr>
    </w:div>
    <w:div w:id="1405251498">
      <w:bodyDiv w:val="1"/>
      <w:marLeft w:val="0"/>
      <w:marRight w:val="0"/>
      <w:marTop w:val="0"/>
      <w:marBottom w:val="0"/>
      <w:divBdr>
        <w:top w:val="none" w:sz="0" w:space="0" w:color="auto"/>
        <w:left w:val="none" w:sz="0" w:space="0" w:color="auto"/>
        <w:bottom w:val="none" w:sz="0" w:space="0" w:color="auto"/>
        <w:right w:val="none" w:sz="0" w:space="0" w:color="auto"/>
      </w:divBdr>
    </w:div>
    <w:div w:id="1407920266">
      <w:bodyDiv w:val="1"/>
      <w:marLeft w:val="0"/>
      <w:marRight w:val="0"/>
      <w:marTop w:val="0"/>
      <w:marBottom w:val="0"/>
      <w:divBdr>
        <w:top w:val="none" w:sz="0" w:space="0" w:color="auto"/>
        <w:left w:val="none" w:sz="0" w:space="0" w:color="auto"/>
        <w:bottom w:val="none" w:sz="0" w:space="0" w:color="auto"/>
        <w:right w:val="none" w:sz="0" w:space="0" w:color="auto"/>
      </w:divBdr>
    </w:div>
    <w:div w:id="1420978249">
      <w:bodyDiv w:val="1"/>
      <w:marLeft w:val="0"/>
      <w:marRight w:val="0"/>
      <w:marTop w:val="0"/>
      <w:marBottom w:val="0"/>
      <w:divBdr>
        <w:top w:val="none" w:sz="0" w:space="0" w:color="auto"/>
        <w:left w:val="none" w:sz="0" w:space="0" w:color="auto"/>
        <w:bottom w:val="none" w:sz="0" w:space="0" w:color="auto"/>
        <w:right w:val="none" w:sz="0" w:space="0" w:color="auto"/>
      </w:divBdr>
    </w:div>
    <w:div w:id="1433284286">
      <w:bodyDiv w:val="1"/>
      <w:marLeft w:val="0"/>
      <w:marRight w:val="0"/>
      <w:marTop w:val="0"/>
      <w:marBottom w:val="0"/>
      <w:divBdr>
        <w:top w:val="none" w:sz="0" w:space="0" w:color="auto"/>
        <w:left w:val="none" w:sz="0" w:space="0" w:color="auto"/>
        <w:bottom w:val="none" w:sz="0" w:space="0" w:color="auto"/>
        <w:right w:val="none" w:sz="0" w:space="0" w:color="auto"/>
      </w:divBdr>
    </w:div>
    <w:div w:id="1443306194">
      <w:bodyDiv w:val="1"/>
      <w:marLeft w:val="0"/>
      <w:marRight w:val="0"/>
      <w:marTop w:val="0"/>
      <w:marBottom w:val="0"/>
      <w:divBdr>
        <w:top w:val="none" w:sz="0" w:space="0" w:color="auto"/>
        <w:left w:val="none" w:sz="0" w:space="0" w:color="auto"/>
        <w:bottom w:val="none" w:sz="0" w:space="0" w:color="auto"/>
        <w:right w:val="none" w:sz="0" w:space="0" w:color="auto"/>
      </w:divBdr>
    </w:div>
    <w:div w:id="1444380190">
      <w:bodyDiv w:val="1"/>
      <w:marLeft w:val="0"/>
      <w:marRight w:val="0"/>
      <w:marTop w:val="0"/>
      <w:marBottom w:val="0"/>
      <w:divBdr>
        <w:top w:val="none" w:sz="0" w:space="0" w:color="auto"/>
        <w:left w:val="none" w:sz="0" w:space="0" w:color="auto"/>
        <w:bottom w:val="none" w:sz="0" w:space="0" w:color="auto"/>
        <w:right w:val="none" w:sz="0" w:space="0" w:color="auto"/>
      </w:divBdr>
    </w:div>
    <w:div w:id="1448040639">
      <w:bodyDiv w:val="1"/>
      <w:marLeft w:val="0"/>
      <w:marRight w:val="0"/>
      <w:marTop w:val="0"/>
      <w:marBottom w:val="0"/>
      <w:divBdr>
        <w:top w:val="none" w:sz="0" w:space="0" w:color="auto"/>
        <w:left w:val="none" w:sz="0" w:space="0" w:color="auto"/>
        <w:bottom w:val="none" w:sz="0" w:space="0" w:color="auto"/>
        <w:right w:val="none" w:sz="0" w:space="0" w:color="auto"/>
      </w:divBdr>
    </w:div>
    <w:div w:id="1459950656">
      <w:bodyDiv w:val="1"/>
      <w:marLeft w:val="0"/>
      <w:marRight w:val="0"/>
      <w:marTop w:val="0"/>
      <w:marBottom w:val="0"/>
      <w:divBdr>
        <w:top w:val="none" w:sz="0" w:space="0" w:color="auto"/>
        <w:left w:val="none" w:sz="0" w:space="0" w:color="auto"/>
        <w:bottom w:val="none" w:sz="0" w:space="0" w:color="auto"/>
        <w:right w:val="none" w:sz="0" w:space="0" w:color="auto"/>
      </w:divBdr>
    </w:div>
    <w:div w:id="1475099188">
      <w:bodyDiv w:val="1"/>
      <w:marLeft w:val="0"/>
      <w:marRight w:val="0"/>
      <w:marTop w:val="0"/>
      <w:marBottom w:val="0"/>
      <w:divBdr>
        <w:top w:val="none" w:sz="0" w:space="0" w:color="auto"/>
        <w:left w:val="none" w:sz="0" w:space="0" w:color="auto"/>
        <w:bottom w:val="none" w:sz="0" w:space="0" w:color="auto"/>
        <w:right w:val="none" w:sz="0" w:space="0" w:color="auto"/>
      </w:divBdr>
    </w:div>
    <w:div w:id="1504398401">
      <w:bodyDiv w:val="1"/>
      <w:marLeft w:val="0"/>
      <w:marRight w:val="0"/>
      <w:marTop w:val="0"/>
      <w:marBottom w:val="0"/>
      <w:divBdr>
        <w:top w:val="none" w:sz="0" w:space="0" w:color="auto"/>
        <w:left w:val="none" w:sz="0" w:space="0" w:color="auto"/>
        <w:bottom w:val="none" w:sz="0" w:space="0" w:color="auto"/>
        <w:right w:val="none" w:sz="0" w:space="0" w:color="auto"/>
      </w:divBdr>
    </w:div>
    <w:div w:id="1523668608">
      <w:bodyDiv w:val="1"/>
      <w:marLeft w:val="0"/>
      <w:marRight w:val="0"/>
      <w:marTop w:val="0"/>
      <w:marBottom w:val="0"/>
      <w:divBdr>
        <w:top w:val="none" w:sz="0" w:space="0" w:color="auto"/>
        <w:left w:val="none" w:sz="0" w:space="0" w:color="auto"/>
        <w:bottom w:val="none" w:sz="0" w:space="0" w:color="auto"/>
        <w:right w:val="none" w:sz="0" w:space="0" w:color="auto"/>
      </w:divBdr>
    </w:div>
    <w:div w:id="1528712622">
      <w:bodyDiv w:val="1"/>
      <w:marLeft w:val="0"/>
      <w:marRight w:val="0"/>
      <w:marTop w:val="0"/>
      <w:marBottom w:val="0"/>
      <w:divBdr>
        <w:top w:val="none" w:sz="0" w:space="0" w:color="auto"/>
        <w:left w:val="none" w:sz="0" w:space="0" w:color="auto"/>
        <w:bottom w:val="none" w:sz="0" w:space="0" w:color="auto"/>
        <w:right w:val="none" w:sz="0" w:space="0" w:color="auto"/>
      </w:divBdr>
    </w:div>
    <w:div w:id="1540584127">
      <w:bodyDiv w:val="1"/>
      <w:marLeft w:val="0"/>
      <w:marRight w:val="0"/>
      <w:marTop w:val="0"/>
      <w:marBottom w:val="0"/>
      <w:divBdr>
        <w:top w:val="none" w:sz="0" w:space="0" w:color="auto"/>
        <w:left w:val="none" w:sz="0" w:space="0" w:color="auto"/>
        <w:bottom w:val="none" w:sz="0" w:space="0" w:color="auto"/>
        <w:right w:val="none" w:sz="0" w:space="0" w:color="auto"/>
      </w:divBdr>
    </w:div>
    <w:div w:id="1553882206">
      <w:bodyDiv w:val="1"/>
      <w:marLeft w:val="0"/>
      <w:marRight w:val="0"/>
      <w:marTop w:val="0"/>
      <w:marBottom w:val="0"/>
      <w:divBdr>
        <w:top w:val="none" w:sz="0" w:space="0" w:color="auto"/>
        <w:left w:val="none" w:sz="0" w:space="0" w:color="auto"/>
        <w:bottom w:val="none" w:sz="0" w:space="0" w:color="auto"/>
        <w:right w:val="none" w:sz="0" w:space="0" w:color="auto"/>
      </w:divBdr>
    </w:div>
    <w:div w:id="1589339815">
      <w:bodyDiv w:val="1"/>
      <w:marLeft w:val="0"/>
      <w:marRight w:val="0"/>
      <w:marTop w:val="0"/>
      <w:marBottom w:val="0"/>
      <w:divBdr>
        <w:top w:val="none" w:sz="0" w:space="0" w:color="auto"/>
        <w:left w:val="none" w:sz="0" w:space="0" w:color="auto"/>
        <w:bottom w:val="none" w:sz="0" w:space="0" w:color="auto"/>
        <w:right w:val="none" w:sz="0" w:space="0" w:color="auto"/>
      </w:divBdr>
    </w:div>
    <w:div w:id="1600721078">
      <w:bodyDiv w:val="1"/>
      <w:marLeft w:val="0"/>
      <w:marRight w:val="0"/>
      <w:marTop w:val="0"/>
      <w:marBottom w:val="0"/>
      <w:divBdr>
        <w:top w:val="none" w:sz="0" w:space="0" w:color="auto"/>
        <w:left w:val="none" w:sz="0" w:space="0" w:color="auto"/>
        <w:bottom w:val="none" w:sz="0" w:space="0" w:color="auto"/>
        <w:right w:val="none" w:sz="0" w:space="0" w:color="auto"/>
      </w:divBdr>
    </w:div>
    <w:div w:id="1608153014">
      <w:bodyDiv w:val="1"/>
      <w:marLeft w:val="0"/>
      <w:marRight w:val="0"/>
      <w:marTop w:val="0"/>
      <w:marBottom w:val="0"/>
      <w:divBdr>
        <w:top w:val="none" w:sz="0" w:space="0" w:color="auto"/>
        <w:left w:val="none" w:sz="0" w:space="0" w:color="auto"/>
        <w:bottom w:val="none" w:sz="0" w:space="0" w:color="auto"/>
        <w:right w:val="none" w:sz="0" w:space="0" w:color="auto"/>
      </w:divBdr>
    </w:div>
    <w:div w:id="1616517290">
      <w:bodyDiv w:val="1"/>
      <w:marLeft w:val="0"/>
      <w:marRight w:val="0"/>
      <w:marTop w:val="0"/>
      <w:marBottom w:val="0"/>
      <w:divBdr>
        <w:top w:val="none" w:sz="0" w:space="0" w:color="auto"/>
        <w:left w:val="none" w:sz="0" w:space="0" w:color="auto"/>
        <w:bottom w:val="none" w:sz="0" w:space="0" w:color="auto"/>
        <w:right w:val="none" w:sz="0" w:space="0" w:color="auto"/>
      </w:divBdr>
    </w:div>
    <w:div w:id="1622564436">
      <w:bodyDiv w:val="1"/>
      <w:marLeft w:val="0"/>
      <w:marRight w:val="0"/>
      <w:marTop w:val="0"/>
      <w:marBottom w:val="0"/>
      <w:divBdr>
        <w:top w:val="none" w:sz="0" w:space="0" w:color="auto"/>
        <w:left w:val="none" w:sz="0" w:space="0" w:color="auto"/>
        <w:bottom w:val="none" w:sz="0" w:space="0" w:color="auto"/>
        <w:right w:val="none" w:sz="0" w:space="0" w:color="auto"/>
      </w:divBdr>
    </w:div>
    <w:div w:id="1632637105">
      <w:bodyDiv w:val="1"/>
      <w:marLeft w:val="0"/>
      <w:marRight w:val="0"/>
      <w:marTop w:val="0"/>
      <w:marBottom w:val="0"/>
      <w:divBdr>
        <w:top w:val="none" w:sz="0" w:space="0" w:color="auto"/>
        <w:left w:val="none" w:sz="0" w:space="0" w:color="auto"/>
        <w:bottom w:val="none" w:sz="0" w:space="0" w:color="auto"/>
        <w:right w:val="none" w:sz="0" w:space="0" w:color="auto"/>
      </w:divBdr>
    </w:div>
    <w:div w:id="1670134625">
      <w:bodyDiv w:val="1"/>
      <w:marLeft w:val="0"/>
      <w:marRight w:val="0"/>
      <w:marTop w:val="0"/>
      <w:marBottom w:val="0"/>
      <w:divBdr>
        <w:top w:val="none" w:sz="0" w:space="0" w:color="auto"/>
        <w:left w:val="none" w:sz="0" w:space="0" w:color="auto"/>
        <w:bottom w:val="none" w:sz="0" w:space="0" w:color="auto"/>
        <w:right w:val="none" w:sz="0" w:space="0" w:color="auto"/>
      </w:divBdr>
    </w:div>
    <w:div w:id="1683042823">
      <w:bodyDiv w:val="1"/>
      <w:marLeft w:val="0"/>
      <w:marRight w:val="0"/>
      <w:marTop w:val="0"/>
      <w:marBottom w:val="0"/>
      <w:divBdr>
        <w:top w:val="none" w:sz="0" w:space="0" w:color="auto"/>
        <w:left w:val="none" w:sz="0" w:space="0" w:color="auto"/>
        <w:bottom w:val="none" w:sz="0" w:space="0" w:color="auto"/>
        <w:right w:val="none" w:sz="0" w:space="0" w:color="auto"/>
      </w:divBdr>
    </w:div>
    <w:div w:id="1704090567">
      <w:bodyDiv w:val="1"/>
      <w:marLeft w:val="0"/>
      <w:marRight w:val="0"/>
      <w:marTop w:val="0"/>
      <w:marBottom w:val="0"/>
      <w:divBdr>
        <w:top w:val="none" w:sz="0" w:space="0" w:color="auto"/>
        <w:left w:val="none" w:sz="0" w:space="0" w:color="auto"/>
        <w:bottom w:val="none" w:sz="0" w:space="0" w:color="auto"/>
        <w:right w:val="none" w:sz="0" w:space="0" w:color="auto"/>
      </w:divBdr>
    </w:div>
    <w:div w:id="1704329920">
      <w:bodyDiv w:val="1"/>
      <w:marLeft w:val="0"/>
      <w:marRight w:val="0"/>
      <w:marTop w:val="0"/>
      <w:marBottom w:val="0"/>
      <w:divBdr>
        <w:top w:val="none" w:sz="0" w:space="0" w:color="auto"/>
        <w:left w:val="none" w:sz="0" w:space="0" w:color="auto"/>
        <w:bottom w:val="none" w:sz="0" w:space="0" w:color="auto"/>
        <w:right w:val="none" w:sz="0" w:space="0" w:color="auto"/>
      </w:divBdr>
    </w:div>
    <w:div w:id="1713849721">
      <w:bodyDiv w:val="1"/>
      <w:marLeft w:val="0"/>
      <w:marRight w:val="0"/>
      <w:marTop w:val="0"/>
      <w:marBottom w:val="0"/>
      <w:divBdr>
        <w:top w:val="none" w:sz="0" w:space="0" w:color="auto"/>
        <w:left w:val="none" w:sz="0" w:space="0" w:color="auto"/>
        <w:bottom w:val="none" w:sz="0" w:space="0" w:color="auto"/>
        <w:right w:val="none" w:sz="0" w:space="0" w:color="auto"/>
      </w:divBdr>
    </w:div>
    <w:div w:id="1718357942">
      <w:bodyDiv w:val="1"/>
      <w:marLeft w:val="0"/>
      <w:marRight w:val="0"/>
      <w:marTop w:val="0"/>
      <w:marBottom w:val="0"/>
      <w:divBdr>
        <w:top w:val="none" w:sz="0" w:space="0" w:color="auto"/>
        <w:left w:val="none" w:sz="0" w:space="0" w:color="auto"/>
        <w:bottom w:val="none" w:sz="0" w:space="0" w:color="auto"/>
        <w:right w:val="none" w:sz="0" w:space="0" w:color="auto"/>
      </w:divBdr>
    </w:div>
    <w:div w:id="1729452888">
      <w:bodyDiv w:val="1"/>
      <w:marLeft w:val="0"/>
      <w:marRight w:val="0"/>
      <w:marTop w:val="0"/>
      <w:marBottom w:val="0"/>
      <w:divBdr>
        <w:top w:val="none" w:sz="0" w:space="0" w:color="auto"/>
        <w:left w:val="none" w:sz="0" w:space="0" w:color="auto"/>
        <w:bottom w:val="none" w:sz="0" w:space="0" w:color="auto"/>
        <w:right w:val="none" w:sz="0" w:space="0" w:color="auto"/>
      </w:divBdr>
    </w:div>
    <w:div w:id="1757284493">
      <w:bodyDiv w:val="1"/>
      <w:marLeft w:val="0"/>
      <w:marRight w:val="0"/>
      <w:marTop w:val="0"/>
      <w:marBottom w:val="0"/>
      <w:divBdr>
        <w:top w:val="none" w:sz="0" w:space="0" w:color="auto"/>
        <w:left w:val="none" w:sz="0" w:space="0" w:color="auto"/>
        <w:bottom w:val="none" w:sz="0" w:space="0" w:color="auto"/>
        <w:right w:val="none" w:sz="0" w:space="0" w:color="auto"/>
      </w:divBdr>
    </w:div>
    <w:div w:id="1757434917">
      <w:bodyDiv w:val="1"/>
      <w:marLeft w:val="0"/>
      <w:marRight w:val="0"/>
      <w:marTop w:val="0"/>
      <w:marBottom w:val="0"/>
      <w:divBdr>
        <w:top w:val="none" w:sz="0" w:space="0" w:color="auto"/>
        <w:left w:val="none" w:sz="0" w:space="0" w:color="auto"/>
        <w:bottom w:val="none" w:sz="0" w:space="0" w:color="auto"/>
        <w:right w:val="none" w:sz="0" w:space="0" w:color="auto"/>
      </w:divBdr>
    </w:div>
    <w:div w:id="1782215752">
      <w:bodyDiv w:val="1"/>
      <w:marLeft w:val="0"/>
      <w:marRight w:val="0"/>
      <w:marTop w:val="0"/>
      <w:marBottom w:val="0"/>
      <w:divBdr>
        <w:top w:val="none" w:sz="0" w:space="0" w:color="auto"/>
        <w:left w:val="none" w:sz="0" w:space="0" w:color="auto"/>
        <w:bottom w:val="none" w:sz="0" w:space="0" w:color="auto"/>
        <w:right w:val="none" w:sz="0" w:space="0" w:color="auto"/>
      </w:divBdr>
    </w:div>
    <w:div w:id="1792433362">
      <w:bodyDiv w:val="1"/>
      <w:marLeft w:val="0"/>
      <w:marRight w:val="0"/>
      <w:marTop w:val="0"/>
      <w:marBottom w:val="0"/>
      <w:divBdr>
        <w:top w:val="none" w:sz="0" w:space="0" w:color="auto"/>
        <w:left w:val="none" w:sz="0" w:space="0" w:color="auto"/>
        <w:bottom w:val="none" w:sz="0" w:space="0" w:color="auto"/>
        <w:right w:val="none" w:sz="0" w:space="0" w:color="auto"/>
      </w:divBdr>
    </w:div>
    <w:div w:id="1797330587">
      <w:bodyDiv w:val="1"/>
      <w:marLeft w:val="0"/>
      <w:marRight w:val="0"/>
      <w:marTop w:val="0"/>
      <w:marBottom w:val="0"/>
      <w:divBdr>
        <w:top w:val="none" w:sz="0" w:space="0" w:color="auto"/>
        <w:left w:val="none" w:sz="0" w:space="0" w:color="auto"/>
        <w:bottom w:val="none" w:sz="0" w:space="0" w:color="auto"/>
        <w:right w:val="none" w:sz="0" w:space="0" w:color="auto"/>
      </w:divBdr>
    </w:div>
    <w:div w:id="1801729829">
      <w:bodyDiv w:val="1"/>
      <w:marLeft w:val="0"/>
      <w:marRight w:val="0"/>
      <w:marTop w:val="0"/>
      <w:marBottom w:val="0"/>
      <w:divBdr>
        <w:top w:val="none" w:sz="0" w:space="0" w:color="auto"/>
        <w:left w:val="none" w:sz="0" w:space="0" w:color="auto"/>
        <w:bottom w:val="none" w:sz="0" w:space="0" w:color="auto"/>
        <w:right w:val="none" w:sz="0" w:space="0" w:color="auto"/>
      </w:divBdr>
    </w:div>
    <w:div w:id="1809273509">
      <w:bodyDiv w:val="1"/>
      <w:marLeft w:val="0"/>
      <w:marRight w:val="0"/>
      <w:marTop w:val="0"/>
      <w:marBottom w:val="0"/>
      <w:divBdr>
        <w:top w:val="none" w:sz="0" w:space="0" w:color="auto"/>
        <w:left w:val="none" w:sz="0" w:space="0" w:color="auto"/>
        <w:bottom w:val="none" w:sz="0" w:space="0" w:color="auto"/>
        <w:right w:val="none" w:sz="0" w:space="0" w:color="auto"/>
      </w:divBdr>
    </w:div>
    <w:div w:id="1833835640">
      <w:bodyDiv w:val="1"/>
      <w:marLeft w:val="0"/>
      <w:marRight w:val="0"/>
      <w:marTop w:val="0"/>
      <w:marBottom w:val="0"/>
      <w:divBdr>
        <w:top w:val="none" w:sz="0" w:space="0" w:color="auto"/>
        <w:left w:val="none" w:sz="0" w:space="0" w:color="auto"/>
        <w:bottom w:val="none" w:sz="0" w:space="0" w:color="auto"/>
        <w:right w:val="none" w:sz="0" w:space="0" w:color="auto"/>
      </w:divBdr>
    </w:div>
    <w:div w:id="1847553573">
      <w:bodyDiv w:val="1"/>
      <w:marLeft w:val="0"/>
      <w:marRight w:val="0"/>
      <w:marTop w:val="0"/>
      <w:marBottom w:val="0"/>
      <w:divBdr>
        <w:top w:val="none" w:sz="0" w:space="0" w:color="auto"/>
        <w:left w:val="none" w:sz="0" w:space="0" w:color="auto"/>
        <w:bottom w:val="none" w:sz="0" w:space="0" w:color="auto"/>
        <w:right w:val="none" w:sz="0" w:space="0" w:color="auto"/>
      </w:divBdr>
    </w:div>
    <w:div w:id="1855528993">
      <w:bodyDiv w:val="1"/>
      <w:marLeft w:val="0"/>
      <w:marRight w:val="0"/>
      <w:marTop w:val="0"/>
      <w:marBottom w:val="0"/>
      <w:divBdr>
        <w:top w:val="none" w:sz="0" w:space="0" w:color="auto"/>
        <w:left w:val="none" w:sz="0" w:space="0" w:color="auto"/>
        <w:bottom w:val="none" w:sz="0" w:space="0" w:color="auto"/>
        <w:right w:val="none" w:sz="0" w:space="0" w:color="auto"/>
      </w:divBdr>
    </w:div>
    <w:div w:id="1856307904">
      <w:bodyDiv w:val="1"/>
      <w:marLeft w:val="0"/>
      <w:marRight w:val="0"/>
      <w:marTop w:val="0"/>
      <w:marBottom w:val="0"/>
      <w:divBdr>
        <w:top w:val="none" w:sz="0" w:space="0" w:color="auto"/>
        <w:left w:val="none" w:sz="0" w:space="0" w:color="auto"/>
        <w:bottom w:val="none" w:sz="0" w:space="0" w:color="auto"/>
        <w:right w:val="none" w:sz="0" w:space="0" w:color="auto"/>
      </w:divBdr>
    </w:div>
    <w:div w:id="1856726342">
      <w:bodyDiv w:val="1"/>
      <w:marLeft w:val="0"/>
      <w:marRight w:val="0"/>
      <w:marTop w:val="0"/>
      <w:marBottom w:val="0"/>
      <w:divBdr>
        <w:top w:val="none" w:sz="0" w:space="0" w:color="auto"/>
        <w:left w:val="none" w:sz="0" w:space="0" w:color="auto"/>
        <w:bottom w:val="none" w:sz="0" w:space="0" w:color="auto"/>
        <w:right w:val="none" w:sz="0" w:space="0" w:color="auto"/>
      </w:divBdr>
    </w:div>
    <w:div w:id="1879582797">
      <w:bodyDiv w:val="1"/>
      <w:marLeft w:val="0"/>
      <w:marRight w:val="0"/>
      <w:marTop w:val="0"/>
      <w:marBottom w:val="0"/>
      <w:divBdr>
        <w:top w:val="none" w:sz="0" w:space="0" w:color="auto"/>
        <w:left w:val="none" w:sz="0" w:space="0" w:color="auto"/>
        <w:bottom w:val="none" w:sz="0" w:space="0" w:color="auto"/>
        <w:right w:val="none" w:sz="0" w:space="0" w:color="auto"/>
      </w:divBdr>
    </w:div>
    <w:div w:id="1891840008">
      <w:bodyDiv w:val="1"/>
      <w:marLeft w:val="0"/>
      <w:marRight w:val="0"/>
      <w:marTop w:val="0"/>
      <w:marBottom w:val="0"/>
      <w:divBdr>
        <w:top w:val="none" w:sz="0" w:space="0" w:color="auto"/>
        <w:left w:val="none" w:sz="0" w:space="0" w:color="auto"/>
        <w:bottom w:val="none" w:sz="0" w:space="0" w:color="auto"/>
        <w:right w:val="none" w:sz="0" w:space="0" w:color="auto"/>
      </w:divBdr>
    </w:div>
    <w:div w:id="1895776415">
      <w:bodyDiv w:val="1"/>
      <w:marLeft w:val="0"/>
      <w:marRight w:val="0"/>
      <w:marTop w:val="0"/>
      <w:marBottom w:val="0"/>
      <w:divBdr>
        <w:top w:val="none" w:sz="0" w:space="0" w:color="auto"/>
        <w:left w:val="none" w:sz="0" w:space="0" w:color="auto"/>
        <w:bottom w:val="none" w:sz="0" w:space="0" w:color="auto"/>
        <w:right w:val="none" w:sz="0" w:space="0" w:color="auto"/>
      </w:divBdr>
    </w:div>
    <w:div w:id="1908301212">
      <w:bodyDiv w:val="1"/>
      <w:marLeft w:val="0"/>
      <w:marRight w:val="0"/>
      <w:marTop w:val="0"/>
      <w:marBottom w:val="0"/>
      <w:divBdr>
        <w:top w:val="none" w:sz="0" w:space="0" w:color="auto"/>
        <w:left w:val="none" w:sz="0" w:space="0" w:color="auto"/>
        <w:bottom w:val="none" w:sz="0" w:space="0" w:color="auto"/>
        <w:right w:val="none" w:sz="0" w:space="0" w:color="auto"/>
      </w:divBdr>
    </w:div>
    <w:div w:id="1913394014">
      <w:bodyDiv w:val="1"/>
      <w:marLeft w:val="0"/>
      <w:marRight w:val="0"/>
      <w:marTop w:val="0"/>
      <w:marBottom w:val="0"/>
      <w:divBdr>
        <w:top w:val="none" w:sz="0" w:space="0" w:color="auto"/>
        <w:left w:val="none" w:sz="0" w:space="0" w:color="auto"/>
        <w:bottom w:val="none" w:sz="0" w:space="0" w:color="auto"/>
        <w:right w:val="none" w:sz="0" w:space="0" w:color="auto"/>
      </w:divBdr>
    </w:div>
    <w:div w:id="1923294804">
      <w:bodyDiv w:val="1"/>
      <w:marLeft w:val="0"/>
      <w:marRight w:val="0"/>
      <w:marTop w:val="0"/>
      <w:marBottom w:val="0"/>
      <w:divBdr>
        <w:top w:val="none" w:sz="0" w:space="0" w:color="auto"/>
        <w:left w:val="none" w:sz="0" w:space="0" w:color="auto"/>
        <w:bottom w:val="none" w:sz="0" w:space="0" w:color="auto"/>
        <w:right w:val="none" w:sz="0" w:space="0" w:color="auto"/>
      </w:divBdr>
    </w:div>
    <w:div w:id="1933855667">
      <w:bodyDiv w:val="1"/>
      <w:marLeft w:val="0"/>
      <w:marRight w:val="0"/>
      <w:marTop w:val="0"/>
      <w:marBottom w:val="0"/>
      <w:divBdr>
        <w:top w:val="none" w:sz="0" w:space="0" w:color="auto"/>
        <w:left w:val="none" w:sz="0" w:space="0" w:color="auto"/>
        <w:bottom w:val="none" w:sz="0" w:space="0" w:color="auto"/>
        <w:right w:val="none" w:sz="0" w:space="0" w:color="auto"/>
      </w:divBdr>
    </w:div>
    <w:div w:id="1933970344">
      <w:bodyDiv w:val="1"/>
      <w:marLeft w:val="0"/>
      <w:marRight w:val="0"/>
      <w:marTop w:val="0"/>
      <w:marBottom w:val="0"/>
      <w:divBdr>
        <w:top w:val="none" w:sz="0" w:space="0" w:color="auto"/>
        <w:left w:val="none" w:sz="0" w:space="0" w:color="auto"/>
        <w:bottom w:val="none" w:sz="0" w:space="0" w:color="auto"/>
        <w:right w:val="none" w:sz="0" w:space="0" w:color="auto"/>
      </w:divBdr>
    </w:div>
    <w:div w:id="1934120719">
      <w:bodyDiv w:val="1"/>
      <w:marLeft w:val="0"/>
      <w:marRight w:val="0"/>
      <w:marTop w:val="0"/>
      <w:marBottom w:val="0"/>
      <w:divBdr>
        <w:top w:val="none" w:sz="0" w:space="0" w:color="auto"/>
        <w:left w:val="none" w:sz="0" w:space="0" w:color="auto"/>
        <w:bottom w:val="none" w:sz="0" w:space="0" w:color="auto"/>
        <w:right w:val="none" w:sz="0" w:space="0" w:color="auto"/>
      </w:divBdr>
    </w:div>
    <w:div w:id="1971394426">
      <w:bodyDiv w:val="1"/>
      <w:marLeft w:val="0"/>
      <w:marRight w:val="0"/>
      <w:marTop w:val="0"/>
      <w:marBottom w:val="0"/>
      <w:divBdr>
        <w:top w:val="none" w:sz="0" w:space="0" w:color="auto"/>
        <w:left w:val="none" w:sz="0" w:space="0" w:color="auto"/>
        <w:bottom w:val="none" w:sz="0" w:space="0" w:color="auto"/>
        <w:right w:val="none" w:sz="0" w:space="0" w:color="auto"/>
      </w:divBdr>
    </w:div>
    <w:div w:id="1973706096">
      <w:bodyDiv w:val="1"/>
      <w:marLeft w:val="0"/>
      <w:marRight w:val="0"/>
      <w:marTop w:val="0"/>
      <w:marBottom w:val="0"/>
      <w:divBdr>
        <w:top w:val="none" w:sz="0" w:space="0" w:color="auto"/>
        <w:left w:val="none" w:sz="0" w:space="0" w:color="auto"/>
        <w:bottom w:val="none" w:sz="0" w:space="0" w:color="auto"/>
        <w:right w:val="none" w:sz="0" w:space="0" w:color="auto"/>
      </w:divBdr>
    </w:div>
    <w:div w:id="1974017349">
      <w:bodyDiv w:val="1"/>
      <w:marLeft w:val="0"/>
      <w:marRight w:val="0"/>
      <w:marTop w:val="0"/>
      <w:marBottom w:val="0"/>
      <w:divBdr>
        <w:top w:val="none" w:sz="0" w:space="0" w:color="auto"/>
        <w:left w:val="none" w:sz="0" w:space="0" w:color="auto"/>
        <w:bottom w:val="none" w:sz="0" w:space="0" w:color="auto"/>
        <w:right w:val="none" w:sz="0" w:space="0" w:color="auto"/>
      </w:divBdr>
    </w:div>
    <w:div w:id="1991909557">
      <w:bodyDiv w:val="1"/>
      <w:marLeft w:val="0"/>
      <w:marRight w:val="0"/>
      <w:marTop w:val="0"/>
      <w:marBottom w:val="0"/>
      <w:divBdr>
        <w:top w:val="none" w:sz="0" w:space="0" w:color="auto"/>
        <w:left w:val="none" w:sz="0" w:space="0" w:color="auto"/>
        <w:bottom w:val="none" w:sz="0" w:space="0" w:color="auto"/>
        <w:right w:val="none" w:sz="0" w:space="0" w:color="auto"/>
      </w:divBdr>
    </w:div>
    <w:div w:id="1998343532">
      <w:bodyDiv w:val="1"/>
      <w:marLeft w:val="0"/>
      <w:marRight w:val="0"/>
      <w:marTop w:val="0"/>
      <w:marBottom w:val="0"/>
      <w:divBdr>
        <w:top w:val="none" w:sz="0" w:space="0" w:color="auto"/>
        <w:left w:val="none" w:sz="0" w:space="0" w:color="auto"/>
        <w:bottom w:val="none" w:sz="0" w:space="0" w:color="auto"/>
        <w:right w:val="none" w:sz="0" w:space="0" w:color="auto"/>
      </w:divBdr>
    </w:div>
    <w:div w:id="2008946840">
      <w:bodyDiv w:val="1"/>
      <w:marLeft w:val="0"/>
      <w:marRight w:val="0"/>
      <w:marTop w:val="0"/>
      <w:marBottom w:val="0"/>
      <w:divBdr>
        <w:top w:val="none" w:sz="0" w:space="0" w:color="auto"/>
        <w:left w:val="none" w:sz="0" w:space="0" w:color="auto"/>
        <w:bottom w:val="none" w:sz="0" w:space="0" w:color="auto"/>
        <w:right w:val="none" w:sz="0" w:space="0" w:color="auto"/>
      </w:divBdr>
    </w:div>
    <w:div w:id="2009094543">
      <w:bodyDiv w:val="1"/>
      <w:marLeft w:val="0"/>
      <w:marRight w:val="0"/>
      <w:marTop w:val="0"/>
      <w:marBottom w:val="0"/>
      <w:divBdr>
        <w:top w:val="none" w:sz="0" w:space="0" w:color="auto"/>
        <w:left w:val="none" w:sz="0" w:space="0" w:color="auto"/>
        <w:bottom w:val="none" w:sz="0" w:space="0" w:color="auto"/>
        <w:right w:val="none" w:sz="0" w:space="0" w:color="auto"/>
      </w:divBdr>
    </w:div>
    <w:div w:id="2025861824">
      <w:bodyDiv w:val="1"/>
      <w:marLeft w:val="0"/>
      <w:marRight w:val="0"/>
      <w:marTop w:val="0"/>
      <w:marBottom w:val="0"/>
      <w:divBdr>
        <w:top w:val="none" w:sz="0" w:space="0" w:color="auto"/>
        <w:left w:val="none" w:sz="0" w:space="0" w:color="auto"/>
        <w:bottom w:val="none" w:sz="0" w:space="0" w:color="auto"/>
        <w:right w:val="none" w:sz="0" w:space="0" w:color="auto"/>
      </w:divBdr>
    </w:div>
    <w:div w:id="2039503148">
      <w:bodyDiv w:val="1"/>
      <w:marLeft w:val="0"/>
      <w:marRight w:val="0"/>
      <w:marTop w:val="0"/>
      <w:marBottom w:val="0"/>
      <w:divBdr>
        <w:top w:val="none" w:sz="0" w:space="0" w:color="auto"/>
        <w:left w:val="none" w:sz="0" w:space="0" w:color="auto"/>
        <w:bottom w:val="none" w:sz="0" w:space="0" w:color="auto"/>
        <w:right w:val="none" w:sz="0" w:space="0" w:color="auto"/>
      </w:divBdr>
    </w:div>
    <w:div w:id="2042390395">
      <w:bodyDiv w:val="1"/>
      <w:marLeft w:val="0"/>
      <w:marRight w:val="0"/>
      <w:marTop w:val="0"/>
      <w:marBottom w:val="0"/>
      <w:divBdr>
        <w:top w:val="none" w:sz="0" w:space="0" w:color="auto"/>
        <w:left w:val="none" w:sz="0" w:space="0" w:color="auto"/>
        <w:bottom w:val="none" w:sz="0" w:space="0" w:color="auto"/>
        <w:right w:val="none" w:sz="0" w:space="0" w:color="auto"/>
      </w:divBdr>
    </w:div>
    <w:div w:id="2091001838">
      <w:bodyDiv w:val="1"/>
      <w:marLeft w:val="0"/>
      <w:marRight w:val="0"/>
      <w:marTop w:val="0"/>
      <w:marBottom w:val="0"/>
      <w:divBdr>
        <w:top w:val="none" w:sz="0" w:space="0" w:color="auto"/>
        <w:left w:val="none" w:sz="0" w:space="0" w:color="auto"/>
        <w:bottom w:val="none" w:sz="0" w:space="0" w:color="auto"/>
        <w:right w:val="none" w:sz="0" w:space="0" w:color="auto"/>
      </w:divBdr>
    </w:div>
    <w:div w:id="2093307822">
      <w:bodyDiv w:val="1"/>
      <w:marLeft w:val="0"/>
      <w:marRight w:val="0"/>
      <w:marTop w:val="0"/>
      <w:marBottom w:val="0"/>
      <w:divBdr>
        <w:top w:val="none" w:sz="0" w:space="0" w:color="auto"/>
        <w:left w:val="none" w:sz="0" w:space="0" w:color="auto"/>
        <w:bottom w:val="none" w:sz="0" w:space="0" w:color="auto"/>
        <w:right w:val="none" w:sz="0" w:space="0" w:color="auto"/>
      </w:divBdr>
    </w:div>
    <w:div w:id="2094281234">
      <w:bodyDiv w:val="1"/>
      <w:marLeft w:val="0"/>
      <w:marRight w:val="0"/>
      <w:marTop w:val="0"/>
      <w:marBottom w:val="0"/>
      <w:divBdr>
        <w:top w:val="none" w:sz="0" w:space="0" w:color="auto"/>
        <w:left w:val="none" w:sz="0" w:space="0" w:color="auto"/>
        <w:bottom w:val="none" w:sz="0" w:space="0" w:color="auto"/>
        <w:right w:val="none" w:sz="0" w:space="0" w:color="auto"/>
      </w:divBdr>
    </w:div>
    <w:div w:id="2097556179">
      <w:bodyDiv w:val="1"/>
      <w:marLeft w:val="0"/>
      <w:marRight w:val="0"/>
      <w:marTop w:val="0"/>
      <w:marBottom w:val="0"/>
      <w:divBdr>
        <w:top w:val="none" w:sz="0" w:space="0" w:color="auto"/>
        <w:left w:val="none" w:sz="0" w:space="0" w:color="auto"/>
        <w:bottom w:val="none" w:sz="0" w:space="0" w:color="auto"/>
        <w:right w:val="none" w:sz="0" w:space="0" w:color="auto"/>
      </w:divBdr>
    </w:div>
    <w:div w:id="2099908145">
      <w:bodyDiv w:val="1"/>
      <w:marLeft w:val="0"/>
      <w:marRight w:val="0"/>
      <w:marTop w:val="0"/>
      <w:marBottom w:val="0"/>
      <w:divBdr>
        <w:top w:val="none" w:sz="0" w:space="0" w:color="auto"/>
        <w:left w:val="none" w:sz="0" w:space="0" w:color="auto"/>
        <w:bottom w:val="none" w:sz="0" w:space="0" w:color="auto"/>
        <w:right w:val="none" w:sz="0" w:space="0" w:color="auto"/>
      </w:divBdr>
    </w:div>
    <w:div w:id="2102749561">
      <w:bodyDiv w:val="1"/>
      <w:marLeft w:val="0"/>
      <w:marRight w:val="0"/>
      <w:marTop w:val="0"/>
      <w:marBottom w:val="0"/>
      <w:divBdr>
        <w:top w:val="none" w:sz="0" w:space="0" w:color="auto"/>
        <w:left w:val="none" w:sz="0" w:space="0" w:color="auto"/>
        <w:bottom w:val="none" w:sz="0" w:space="0" w:color="auto"/>
        <w:right w:val="none" w:sz="0" w:space="0" w:color="auto"/>
      </w:divBdr>
    </w:div>
    <w:div w:id="2109226908">
      <w:bodyDiv w:val="1"/>
      <w:marLeft w:val="0"/>
      <w:marRight w:val="0"/>
      <w:marTop w:val="0"/>
      <w:marBottom w:val="0"/>
      <w:divBdr>
        <w:top w:val="none" w:sz="0" w:space="0" w:color="auto"/>
        <w:left w:val="none" w:sz="0" w:space="0" w:color="auto"/>
        <w:bottom w:val="none" w:sz="0" w:space="0" w:color="auto"/>
        <w:right w:val="none" w:sz="0" w:space="0" w:color="auto"/>
      </w:divBdr>
    </w:div>
    <w:div w:id="2109813687">
      <w:bodyDiv w:val="1"/>
      <w:marLeft w:val="0"/>
      <w:marRight w:val="0"/>
      <w:marTop w:val="0"/>
      <w:marBottom w:val="0"/>
      <w:divBdr>
        <w:top w:val="none" w:sz="0" w:space="0" w:color="auto"/>
        <w:left w:val="none" w:sz="0" w:space="0" w:color="auto"/>
        <w:bottom w:val="none" w:sz="0" w:space="0" w:color="auto"/>
        <w:right w:val="none" w:sz="0" w:space="0" w:color="auto"/>
      </w:divBdr>
    </w:div>
    <w:div w:id="2109887942">
      <w:bodyDiv w:val="1"/>
      <w:marLeft w:val="0"/>
      <w:marRight w:val="0"/>
      <w:marTop w:val="0"/>
      <w:marBottom w:val="0"/>
      <w:divBdr>
        <w:top w:val="none" w:sz="0" w:space="0" w:color="auto"/>
        <w:left w:val="none" w:sz="0" w:space="0" w:color="auto"/>
        <w:bottom w:val="none" w:sz="0" w:space="0" w:color="auto"/>
        <w:right w:val="none" w:sz="0" w:space="0" w:color="auto"/>
      </w:divBdr>
    </w:div>
    <w:div w:id="2111313657">
      <w:bodyDiv w:val="1"/>
      <w:marLeft w:val="0"/>
      <w:marRight w:val="0"/>
      <w:marTop w:val="0"/>
      <w:marBottom w:val="0"/>
      <w:divBdr>
        <w:top w:val="none" w:sz="0" w:space="0" w:color="auto"/>
        <w:left w:val="none" w:sz="0" w:space="0" w:color="auto"/>
        <w:bottom w:val="none" w:sz="0" w:space="0" w:color="auto"/>
        <w:right w:val="none" w:sz="0" w:space="0" w:color="auto"/>
      </w:divBdr>
    </w:div>
    <w:div w:id="2118331873">
      <w:bodyDiv w:val="1"/>
      <w:marLeft w:val="0"/>
      <w:marRight w:val="0"/>
      <w:marTop w:val="0"/>
      <w:marBottom w:val="0"/>
      <w:divBdr>
        <w:top w:val="none" w:sz="0" w:space="0" w:color="auto"/>
        <w:left w:val="none" w:sz="0" w:space="0" w:color="auto"/>
        <w:bottom w:val="none" w:sz="0" w:space="0" w:color="auto"/>
        <w:right w:val="none" w:sz="0" w:space="0" w:color="auto"/>
      </w:divBdr>
    </w:div>
    <w:div w:id="2126844070">
      <w:bodyDiv w:val="1"/>
      <w:marLeft w:val="0"/>
      <w:marRight w:val="0"/>
      <w:marTop w:val="0"/>
      <w:marBottom w:val="0"/>
      <w:divBdr>
        <w:top w:val="none" w:sz="0" w:space="0" w:color="auto"/>
        <w:left w:val="none" w:sz="0" w:space="0" w:color="auto"/>
        <w:bottom w:val="none" w:sz="0" w:space="0" w:color="auto"/>
        <w:right w:val="none" w:sz="0" w:space="0" w:color="auto"/>
      </w:divBdr>
    </w:div>
    <w:div w:id="21463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summary of the author's experiences as an intern from July 2013 to August 2013 in the Open Source Technology Center in. In addition to being an account of the author's personal experiences, the report aims to provide a brief insight into the often underestimated role that the Open Source Technology Center plays within the corporation and the relationship between Intel's software and hardware divisions.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A840DDC6-1936-464C-A5FF-4D944BDC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Chris Cummins - Placement Report</vt:lpstr>
    </vt:vector>
  </TitlesOfParts>
  <Company/>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Cummins - Placement Report</dc:title>
  <dc:subject>Intel Corporation</dc:subject>
  <dc:creator>chris</dc:creator>
  <cp:keywords/>
  <cp:lastModifiedBy>chris</cp:lastModifiedBy>
  <cp:revision>2</cp:revision>
  <cp:lastPrinted>2013-10-09T20:49:00Z</cp:lastPrinted>
  <dcterms:created xsi:type="dcterms:W3CDTF">2013-10-09T23:04:00Z</dcterms:created>
  <dcterms:modified xsi:type="dcterms:W3CDTF">2013-10-09T23:04:00Z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